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2BA08" w14:textId="77777777" w:rsidR="00C42F37" w:rsidRPr="00C42F37" w:rsidRDefault="00C42F37" w:rsidP="00C42F37">
      <w:pPr>
        <w:jc w:val="center"/>
        <w:rPr>
          <w:rFonts w:ascii="Arial" w:hAnsi="Arial" w:cs="Arial"/>
          <w:b/>
          <w:szCs w:val="22"/>
          <w:lang w:val="en-PH"/>
        </w:rPr>
      </w:pPr>
      <w:bookmarkStart w:id="0" w:name="_GoBack"/>
    </w:p>
    <w:bookmarkEnd w:id="0"/>
    <w:p w14:paraId="5B27A0EB" w14:textId="77777777" w:rsidR="00C42F37" w:rsidRPr="00C42F37" w:rsidRDefault="00C42F37" w:rsidP="00C42F37">
      <w:pPr>
        <w:jc w:val="center"/>
        <w:rPr>
          <w:rFonts w:ascii="Arial" w:hAnsi="Arial" w:cs="Arial"/>
          <w:b/>
          <w:szCs w:val="22"/>
          <w:lang w:val="en-PH"/>
        </w:rPr>
      </w:pPr>
    </w:p>
    <w:p w14:paraId="1A553350" w14:textId="77777777" w:rsidR="00C42F37" w:rsidRPr="00736AD4" w:rsidRDefault="00C42F37" w:rsidP="00C42F37">
      <w:pPr>
        <w:jc w:val="center"/>
        <w:rPr>
          <w:b/>
          <w:szCs w:val="22"/>
          <w:lang w:val="en-PH"/>
        </w:rPr>
      </w:pPr>
      <w:r w:rsidRPr="00736AD4">
        <w:rPr>
          <w:b/>
          <w:szCs w:val="22"/>
          <w:lang w:val="en-PH"/>
        </w:rPr>
        <w:t>Undergraduate Thesis</w:t>
      </w:r>
    </w:p>
    <w:p w14:paraId="519E32AB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3D0AA336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5C242755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7205C41D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  <w:r w:rsidRPr="00736AD4">
        <w:rPr>
          <w:sz w:val="22"/>
          <w:szCs w:val="22"/>
          <w:lang w:val="en-PH"/>
        </w:rPr>
        <w:t>Title</w:t>
      </w:r>
    </w:p>
    <w:p w14:paraId="62417D60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  <w:r w:rsidRPr="00C42F3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CABB6" wp14:editId="7094B19F">
                <wp:simplePos x="0" y="0"/>
                <wp:positionH relativeFrom="column">
                  <wp:posOffset>819150</wp:posOffset>
                </wp:positionH>
                <wp:positionV relativeFrom="paragraph">
                  <wp:posOffset>119380</wp:posOffset>
                </wp:positionV>
                <wp:extent cx="4286250" cy="137160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48F9E" w14:textId="136F047F" w:rsidR="00E31FD6" w:rsidRPr="00736AD4" w:rsidRDefault="00E31FD6" w:rsidP="00E31F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6AD4">
                              <w:rPr>
                                <w:b/>
                              </w:rPr>
                              <w:t>Inappropriate Expressions Recognition in English using</w:t>
                            </w:r>
                          </w:p>
                          <w:p w14:paraId="3FF662B6" w14:textId="77777777" w:rsidR="00E31FD6" w:rsidRPr="00736AD4" w:rsidRDefault="00E31FD6" w:rsidP="00E31F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6AD4">
                              <w:rPr>
                                <w:b/>
                              </w:rPr>
                              <w:t>Bootstrapping as Semi-supervised Learning</w:t>
                            </w:r>
                          </w:p>
                          <w:p w14:paraId="183476AB" w14:textId="77777777" w:rsidR="00C42F37" w:rsidRPr="00845BAE" w:rsidRDefault="00C42F37" w:rsidP="00C42F37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  <w:p w14:paraId="2FB92FA6" w14:textId="6A35B070" w:rsidR="00C42F37" w:rsidRPr="00845BAE" w:rsidRDefault="00C42F37" w:rsidP="00C42F37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BCAB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64.5pt;margin-top:9.4pt;width:337.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" stroked="f">
                <v:textbox>
                  <w:txbxContent>
                    <w:p w14:paraId="0EB48F9E" w14:textId="136F047F" w:rsidR="00E31FD6" w:rsidRPr="00736AD4" w:rsidRDefault="00E31FD6" w:rsidP="00E31FD6">
                      <w:pPr>
                        <w:jc w:val="center"/>
                        <w:rPr>
                          <w:b/>
                        </w:rPr>
                      </w:pPr>
                      <w:r w:rsidRPr="00736AD4">
                        <w:rPr>
                          <w:b/>
                        </w:rPr>
                        <w:t>Inappropriate Expressions Recognition in English using</w:t>
                      </w:r>
                    </w:p>
                    <w:p w14:paraId="3FF662B6" w14:textId="77777777" w:rsidR="00E31FD6" w:rsidRPr="00736AD4" w:rsidRDefault="00E31FD6" w:rsidP="00E31FD6">
                      <w:pPr>
                        <w:jc w:val="center"/>
                        <w:rPr>
                          <w:b/>
                        </w:rPr>
                      </w:pPr>
                      <w:r w:rsidRPr="00736AD4">
                        <w:rPr>
                          <w:b/>
                        </w:rPr>
                        <w:t>Bootstrapping as Semi-supervised Learning</w:t>
                      </w:r>
                    </w:p>
                    <w:p w14:paraId="183476AB" w14:textId="77777777" w:rsidR="00C42F37" w:rsidRPr="00845BAE" w:rsidRDefault="00C42F37" w:rsidP="00C42F37">
                      <w:pPr>
                        <w:jc w:val="center"/>
                        <w:rPr>
                          <w:lang w:val="de-DE"/>
                        </w:rPr>
                      </w:pPr>
                    </w:p>
                    <w:p w14:paraId="2FB92FA6" w14:textId="6A35B070" w:rsidR="00C42F37" w:rsidRPr="00845BAE" w:rsidRDefault="00C42F37" w:rsidP="00C42F37">
                      <w:pPr>
                        <w:jc w:val="center"/>
                        <w:rPr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73BAFF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3D98A6D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0BA03D8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D6469C3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03A26E5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1F2FCDA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21DB12F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6C741494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C465319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0EEBE1F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2009583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B748BF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01299617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36F954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5ABF4D24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7FF3CD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5CD4B9D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FDA7B4E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  <w:r w:rsidRPr="00C42F3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189F7" wp14:editId="4CD21672">
                <wp:simplePos x="0" y="0"/>
                <wp:positionH relativeFrom="column">
                  <wp:posOffset>1325880</wp:posOffset>
                </wp:positionH>
                <wp:positionV relativeFrom="paragraph">
                  <wp:posOffset>104775</wp:posOffset>
                </wp:positionV>
                <wp:extent cx="3314700" cy="166497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66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AB1D8" w14:textId="77777777" w:rsidR="00C42F37" w:rsidRPr="00736AD4" w:rsidRDefault="00C42F37" w:rsidP="00C42F37">
                            <w:pPr>
                              <w:jc w:val="both"/>
                              <w:rPr>
                                <w:b/>
                                <w:sz w:val="22"/>
                                <w:lang w:val="en-PH"/>
                              </w:rPr>
                            </w:pPr>
                            <w:r w:rsidRPr="00736AD4">
                              <w:rPr>
                                <w:b/>
                                <w:sz w:val="22"/>
                                <w:lang w:val="en-PH"/>
                              </w:rPr>
                              <w:t>Members</w:t>
                            </w:r>
                          </w:p>
                          <w:p w14:paraId="2AE59665" w14:textId="77777777" w:rsidR="00C42F37" w:rsidRPr="00736AD4" w:rsidRDefault="00C42F37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  <w:p w14:paraId="44C75BE3" w14:textId="7B5092B9" w:rsidR="00C42F37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sz w:val="22"/>
                                <w:lang w:val="de-DE"/>
                              </w:rPr>
                              <w:t>2012-02498-MN-0</w:t>
                            </w:r>
                            <w:r w:rsidR="00C42F37" w:rsidRPr="00736AD4">
                              <w:rPr>
                                <w:sz w:val="22"/>
                                <w:lang w:val="de-DE"/>
                              </w:rPr>
                              <w:tab/>
                            </w:r>
                            <w:r w:rsidRPr="00736AD4">
                              <w:rPr>
                                <w:sz w:val="22"/>
                                <w:lang w:val="de-DE"/>
                              </w:rPr>
                              <w:t>DAPITAN, JOSHUA S.</w:t>
                            </w:r>
                          </w:p>
                          <w:p w14:paraId="2F1CD9F9" w14:textId="2D2C2A00" w:rsidR="00C42F37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sz w:val="22"/>
                                <w:lang w:val="de-DE"/>
                              </w:rPr>
                              <w:t>2012-03666-MN-0</w:t>
                            </w:r>
                            <w:r w:rsidRPr="00736AD4">
                              <w:rPr>
                                <w:sz w:val="22"/>
                                <w:lang w:val="de-DE"/>
                              </w:rPr>
                              <w:tab/>
                              <w:t>LASALA, ANJANETTE R.</w:t>
                            </w:r>
                          </w:p>
                          <w:p w14:paraId="00E2FC61" w14:textId="77777777" w:rsidR="00A94D50" w:rsidRPr="00736AD4" w:rsidRDefault="00A94D50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</w:p>
                          <w:p w14:paraId="1EF8BD54" w14:textId="5AE60FF1" w:rsidR="00A94D50" w:rsidRPr="00736AD4" w:rsidRDefault="00A94D50" w:rsidP="00C42F37">
                            <w:pPr>
                              <w:jc w:val="both"/>
                              <w:rPr>
                                <w:b/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b/>
                                <w:sz w:val="22"/>
                                <w:lang w:val="de-DE"/>
                              </w:rPr>
                              <w:t>AREA OF SPECI</w:t>
                            </w:r>
                            <w:r w:rsidR="00E31FD6" w:rsidRPr="00736AD4">
                              <w:rPr>
                                <w:b/>
                                <w:sz w:val="22"/>
                                <w:lang w:val="de-DE"/>
                              </w:rPr>
                              <w:t>A</w:t>
                            </w:r>
                            <w:r w:rsidRPr="00736AD4">
                              <w:rPr>
                                <w:b/>
                                <w:sz w:val="22"/>
                                <w:lang w:val="de-DE"/>
                              </w:rPr>
                              <w:t>LIZATION</w:t>
                            </w:r>
                          </w:p>
                          <w:p w14:paraId="233E3956" w14:textId="77777777" w:rsidR="00E31FD6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</w:p>
                          <w:p w14:paraId="4783F9D0" w14:textId="51AE3543" w:rsidR="00A94D50" w:rsidRPr="00736AD4" w:rsidRDefault="00E31FD6" w:rsidP="00C42F37">
                            <w:pPr>
                              <w:jc w:val="both"/>
                              <w:rPr>
                                <w:sz w:val="22"/>
                                <w:lang w:val="de-DE"/>
                              </w:rPr>
                            </w:pPr>
                            <w:r w:rsidRPr="00736AD4">
                              <w:rPr>
                                <w:sz w:val="22"/>
                                <w:lang w:val="de-DE"/>
                              </w:rPr>
                              <w:t>Natural Language Processing</w:t>
                            </w:r>
                          </w:p>
                          <w:p w14:paraId="2D136BAE" w14:textId="77777777" w:rsidR="00C42F37" w:rsidRPr="00E31FD6" w:rsidRDefault="00C42F37" w:rsidP="00C42F37">
                            <w:pPr>
                              <w:jc w:val="both"/>
                              <w:rPr>
                                <w:rFonts w:ascii="Arial" w:hAnsi="Arial" w:cs="Arial"/>
                                <w:sz w:val="2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189F7" id="Text Box 4" o:spid="_x0000_s1027" type="#_x0000_t202" style="position:absolute;left:0;text-align:left;margin-left:104.4pt;margin-top:8.25pt;width:261pt;height:1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" stroked="f">
                <v:textbox>
                  <w:txbxContent>
                    <w:p w14:paraId="52DAB1D8" w14:textId="77777777" w:rsidR="00C42F37" w:rsidRPr="00736AD4" w:rsidRDefault="00C42F37" w:rsidP="00C42F37">
                      <w:pPr>
                        <w:jc w:val="both"/>
                        <w:rPr>
                          <w:b/>
                          <w:sz w:val="22"/>
                          <w:lang w:val="en-PH"/>
                        </w:rPr>
                      </w:pPr>
                      <w:r w:rsidRPr="00736AD4">
                        <w:rPr>
                          <w:b/>
                          <w:sz w:val="22"/>
                          <w:lang w:val="en-PH"/>
                        </w:rPr>
                        <w:t>Members</w:t>
                      </w:r>
                    </w:p>
                    <w:p w14:paraId="2AE59665" w14:textId="77777777" w:rsidR="00C42F37" w:rsidRPr="00736AD4" w:rsidRDefault="00C42F37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  <w:p w14:paraId="44C75BE3" w14:textId="7B5092B9" w:rsidR="00C42F37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  <w:r w:rsidRPr="00736AD4">
                        <w:rPr>
                          <w:sz w:val="22"/>
                          <w:lang w:val="de-DE"/>
                        </w:rPr>
                        <w:t>2012-02498-MN-0</w:t>
                      </w:r>
                      <w:r w:rsidR="00C42F37" w:rsidRPr="00736AD4">
                        <w:rPr>
                          <w:sz w:val="22"/>
                          <w:lang w:val="de-DE"/>
                        </w:rPr>
                        <w:tab/>
                      </w:r>
                      <w:r w:rsidRPr="00736AD4">
                        <w:rPr>
                          <w:sz w:val="22"/>
                          <w:lang w:val="de-DE"/>
                        </w:rPr>
                        <w:t>DAPITAN, JOSHUA S.</w:t>
                      </w:r>
                    </w:p>
                    <w:p w14:paraId="2F1CD9F9" w14:textId="2D2C2A00" w:rsidR="00C42F37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  <w:r w:rsidRPr="00736AD4">
                        <w:rPr>
                          <w:sz w:val="22"/>
                          <w:lang w:val="de-DE"/>
                        </w:rPr>
                        <w:t>2012-03666-MN-0</w:t>
                      </w:r>
                      <w:r w:rsidRPr="00736AD4">
                        <w:rPr>
                          <w:sz w:val="22"/>
                          <w:lang w:val="de-DE"/>
                        </w:rPr>
                        <w:tab/>
                        <w:t>LASALA, ANJANETTE R.</w:t>
                      </w:r>
                    </w:p>
                    <w:p w14:paraId="00E2FC61" w14:textId="77777777" w:rsidR="00A94D50" w:rsidRPr="00736AD4" w:rsidRDefault="00A94D50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</w:p>
                    <w:p w14:paraId="1EF8BD54" w14:textId="5AE60FF1" w:rsidR="00A94D50" w:rsidRPr="00736AD4" w:rsidRDefault="00A94D50" w:rsidP="00C42F37">
                      <w:pPr>
                        <w:jc w:val="both"/>
                        <w:rPr>
                          <w:b/>
                          <w:sz w:val="22"/>
                          <w:lang w:val="de-DE"/>
                        </w:rPr>
                      </w:pPr>
                      <w:r w:rsidRPr="00736AD4">
                        <w:rPr>
                          <w:b/>
                          <w:sz w:val="22"/>
                          <w:lang w:val="de-DE"/>
                        </w:rPr>
                        <w:t>AREA OF SPECI</w:t>
                      </w:r>
                      <w:r w:rsidR="00E31FD6" w:rsidRPr="00736AD4">
                        <w:rPr>
                          <w:b/>
                          <w:sz w:val="22"/>
                          <w:lang w:val="de-DE"/>
                        </w:rPr>
                        <w:t>A</w:t>
                      </w:r>
                      <w:r w:rsidRPr="00736AD4">
                        <w:rPr>
                          <w:b/>
                          <w:sz w:val="22"/>
                          <w:lang w:val="de-DE"/>
                        </w:rPr>
                        <w:t>LIZATION</w:t>
                      </w:r>
                    </w:p>
                    <w:p w14:paraId="233E3956" w14:textId="77777777" w:rsidR="00E31FD6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</w:p>
                    <w:p w14:paraId="4783F9D0" w14:textId="51AE3543" w:rsidR="00A94D50" w:rsidRPr="00736AD4" w:rsidRDefault="00E31FD6" w:rsidP="00C42F37">
                      <w:pPr>
                        <w:jc w:val="both"/>
                        <w:rPr>
                          <w:sz w:val="22"/>
                          <w:lang w:val="de-DE"/>
                        </w:rPr>
                      </w:pPr>
                      <w:r w:rsidRPr="00736AD4">
                        <w:rPr>
                          <w:sz w:val="22"/>
                          <w:lang w:val="de-DE"/>
                        </w:rPr>
                        <w:t>Natural Language Processing</w:t>
                      </w:r>
                    </w:p>
                    <w:p w14:paraId="2D136BAE" w14:textId="77777777" w:rsidR="00C42F37" w:rsidRPr="00E31FD6" w:rsidRDefault="00C42F37" w:rsidP="00C42F37">
                      <w:pPr>
                        <w:jc w:val="both"/>
                        <w:rPr>
                          <w:rFonts w:ascii="Arial" w:hAnsi="Arial" w:cs="Arial"/>
                          <w:sz w:val="2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B96528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26A9942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E8637D8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E191C28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459F755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A7258B0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FC1257E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FC8062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7A1B70D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21F84B3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D6B0AA6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1E845195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553A7B59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F9AE457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  <w:r w:rsidRPr="00C42F37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CAC39A" wp14:editId="7BEE0E77">
                <wp:simplePos x="0" y="0"/>
                <wp:positionH relativeFrom="column">
                  <wp:posOffset>1325938</wp:posOffset>
                </wp:positionH>
                <wp:positionV relativeFrom="paragraph">
                  <wp:posOffset>27940</wp:posOffset>
                </wp:positionV>
                <wp:extent cx="3314700" cy="5715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BDB2A" w14:textId="77777777" w:rsidR="00C42F37" w:rsidRPr="00E31FD6" w:rsidRDefault="00A94D50" w:rsidP="00C42F37">
                            <w:pPr>
                              <w:jc w:val="both"/>
                              <w:rPr>
                                <w:b/>
                                <w:sz w:val="22"/>
                                <w:lang w:val="en-PH"/>
                              </w:rPr>
                            </w:pPr>
                            <w:r w:rsidRPr="00E31FD6">
                              <w:rPr>
                                <w:b/>
                                <w:sz w:val="22"/>
                                <w:lang w:val="en-PH"/>
                              </w:rPr>
                              <w:t xml:space="preserve">Thesis </w:t>
                            </w:r>
                            <w:r w:rsidR="00C42F37" w:rsidRPr="00E31FD6">
                              <w:rPr>
                                <w:b/>
                                <w:sz w:val="22"/>
                                <w:lang w:val="en-PH"/>
                              </w:rPr>
                              <w:t>Adviser</w:t>
                            </w:r>
                          </w:p>
                          <w:p w14:paraId="1523BCB7" w14:textId="77777777" w:rsidR="00C42F37" w:rsidRPr="00845BAE" w:rsidRDefault="00C42F37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  <w:p w14:paraId="170B85E2" w14:textId="5DB8BAFE" w:rsidR="00C42F37" w:rsidRPr="00845BAE" w:rsidRDefault="00E31FD6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  <w:r>
                              <w:rPr>
                                <w:sz w:val="22"/>
                                <w:lang w:val="en-PH"/>
                              </w:rPr>
                              <w:t>PROF. RIA A. SAGUM</w:t>
                            </w:r>
                            <w:r w:rsidR="00C42F37" w:rsidRPr="00845BAE">
                              <w:rPr>
                                <w:sz w:val="22"/>
                                <w:lang w:val="en-PH"/>
                              </w:rPr>
                              <w:tab/>
                            </w:r>
                            <w:r w:rsidR="00C42F37" w:rsidRPr="00845BAE">
                              <w:rPr>
                                <w:sz w:val="22"/>
                                <w:lang w:val="en-PH"/>
                              </w:rPr>
                              <w:tab/>
                            </w:r>
                            <w:r>
                              <w:rPr>
                                <w:sz w:val="22"/>
                                <w:lang w:val="en-PH"/>
                              </w:rPr>
                              <w:t>__________________</w:t>
                            </w:r>
                          </w:p>
                          <w:p w14:paraId="301BFAEE" w14:textId="77777777" w:rsidR="00C42F37" w:rsidRPr="00845BAE" w:rsidRDefault="00C42F37" w:rsidP="00C42F37">
                            <w:pPr>
                              <w:jc w:val="both"/>
                              <w:rPr>
                                <w:sz w:val="2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AC39A" id="Text Box 1" o:spid="_x0000_s1028" type="#_x0000_t202" style="position:absolute;left:0;text-align:left;margin-left:104.4pt;margin-top:2.2pt;width:261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" stroked="f">
                <v:textbox>
                  <w:txbxContent>
                    <w:p w14:paraId="4C4BDB2A" w14:textId="77777777" w:rsidR="00C42F37" w:rsidRPr="00E31FD6" w:rsidRDefault="00A94D50" w:rsidP="00C42F37">
                      <w:pPr>
                        <w:jc w:val="both"/>
                        <w:rPr>
                          <w:b/>
                          <w:sz w:val="22"/>
                          <w:lang w:val="en-PH"/>
                        </w:rPr>
                      </w:pPr>
                      <w:r w:rsidRPr="00E31FD6">
                        <w:rPr>
                          <w:b/>
                          <w:sz w:val="22"/>
                          <w:lang w:val="en-PH"/>
                        </w:rPr>
                        <w:t xml:space="preserve">Thesis </w:t>
                      </w:r>
                      <w:r w:rsidR="00C42F37" w:rsidRPr="00E31FD6">
                        <w:rPr>
                          <w:b/>
                          <w:sz w:val="22"/>
                          <w:lang w:val="en-PH"/>
                        </w:rPr>
                        <w:t>Adviser</w:t>
                      </w:r>
                    </w:p>
                    <w:p w14:paraId="1523BCB7" w14:textId="77777777" w:rsidR="00C42F37" w:rsidRPr="00845BAE" w:rsidRDefault="00C42F37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  <w:p w14:paraId="170B85E2" w14:textId="5DB8BAFE" w:rsidR="00C42F37" w:rsidRPr="00845BAE" w:rsidRDefault="00E31FD6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  <w:r>
                        <w:rPr>
                          <w:sz w:val="22"/>
                          <w:lang w:val="en-PH"/>
                        </w:rPr>
                        <w:t>PROF. RIA A. SAGUM</w:t>
                      </w:r>
                      <w:r w:rsidR="00C42F37" w:rsidRPr="00845BAE">
                        <w:rPr>
                          <w:sz w:val="22"/>
                          <w:lang w:val="en-PH"/>
                        </w:rPr>
                        <w:tab/>
                      </w:r>
                      <w:r w:rsidR="00C42F37" w:rsidRPr="00845BAE">
                        <w:rPr>
                          <w:sz w:val="22"/>
                          <w:lang w:val="en-PH"/>
                        </w:rPr>
                        <w:tab/>
                      </w:r>
                      <w:r>
                        <w:rPr>
                          <w:sz w:val="22"/>
                          <w:lang w:val="en-PH"/>
                        </w:rPr>
                        <w:t>__________________</w:t>
                      </w:r>
                    </w:p>
                    <w:p w14:paraId="301BFAEE" w14:textId="77777777" w:rsidR="00C42F37" w:rsidRPr="00845BAE" w:rsidRDefault="00C42F37" w:rsidP="00C42F37">
                      <w:pPr>
                        <w:jc w:val="both"/>
                        <w:rPr>
                          <w:sz w:val="22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36C3BC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33FFCCE1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77639573" w14:textId="77777777" w:rsidR="00C42F37" w:rsidRPr="00C42F37" w:rsidRDefault="00C42F37" w:rsidP="00C42F37">
      <w:pPr>
        <w:jc w:val="center"/>
        <w:rPr>
          <w:rFonts w:ascii="Arial" w:hAnsi="Arial" w:cs="Arial"/>
          <w:sz w:val="22"/>
          <w:szCs w:val="22"/>
          <w:lang w:val="en-PH"/>
        </w:rPr>
      </w:pPr>
    </w:p>
    <w:p w14:paraId="42694215" w14:textId="77777777" w:rsidR="00C42F37" w:rsidRPr="00736AD4" w:rsidRDefault="00C42F37" w:rsidP="00C42F37">
      <w:pPr>
        <w:jc w:val="center"/>
        <w:rPr>
          <w:sz w:val="22"/>
          <w:szCs w:val="22"/>
          <w:lang w:val="en-PH"/>
        </w:rPr>
      </w:pPr>
    </w:p>
    <w:p w14:paraId="5B18E948" w14:textId="5F6291A9" w:rsidR="00C42F37" w:rsidRPr="00736AD4" w:rsidRDefault="00E31FD6" w:rsidP="00C42F37">
      <w:pPr>
        <w:jc w:val="center"/>
        <w:rPr>
          <w:sz w:val="22"/>
          <w:szCs w:val="22"/>
          <w:lang w:val="en-PH"/>
        </w:rPr>
      </w:pPr>
      <w:r w:rsidRPr="00736AD4">
        <w:rPr>
          <w:sz w:val="22"/>
          <w:szCs w:val="22"/>
          <w:lang w:val="en-PH"/>
        </w:rPr>
        <w:t>September 21, 2015</w:t>
      </w:r>
    </w:p>
    <w:p w14:paraId="65BA5E33" w14:textId="77777777" w:rsidR="008E60B4" w:rsidRDefault="008E60B4" w:rsidP="00B31784">
      <w:pPr>
        <w:jc w:val="center"/>
        <w:rPr>
          <w:rFonts w:ascii="Arial" w:hAnsi="Arial" w:cs="Arial"/>
        </w:rPr>
      </w:pPr>
    </w:p>
    <w:p w14:paraId="6831B613" w14:textId="77777777" w:rsidR="00E31FD6" w:rsidRPr="00C42F37" w:rsidRDefault="00E31FD6" w:rsidP="00B31784">
      <w:pPr>
        <w:jc w:val="center"/>
        <w:rPr>
          <w:rFonts w:ascii="Arial" w:hAnsi="Arial" w:cs="Arial"/>
        </w:rPr>
      </w:pPr>
    </w:p>
    <w:sectPr w:rsidR="00E31FD6" w:rsidRPr="00C42F37" w:rsidSect="00B31784">
      <w:headerReference w:type="default" r:id="rId6"/>
      <w:footerReference w:type="default" r:id="rId7"/>
      <w:pgSz w:w="12240" w:h="15840" w:code="1"/>
      <w:pgMar w:top="2592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04DCB" w14:textId="77777777" w:rsidR="00C60544" w:rsidRDefault="00C60544" w:rsidP="000177C1">
      <w:r>
        <w:separator/>
      </w:r>
    </w:p>
  </w:endnote>
  <w:endnote w:type="continuationSeparator" w:id="0">
    <w:p w14:paraId="10BAEF23" w14:textId="77777777" w:rsidR="00C60544" w:rsidRDefault="00C60544" w:rsidP="00017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3650"/>
      <w:gridCol w:w="1762"/>
      <w:gridCol w:w="1513"/>
      <w:gridCol w:w="2651"/>
    </w:tblGrid>
    <w:tr w:rsidR="00EB60BB" w:rsidRPr="00EB60BB" w14:paraId="61A836D2" w14:textId="77777777" w:rsidTr="00B31784">
      <w:tc>
        <w:tcPr>
          <w:tcW w:w="1906" w:type="pct"/>
          <w:shd w:val="clear" w:color="auto" w:fill="auto"/>
        </w:tcPr>
        <w:p w14:paraId="113887C8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  <w:tc>
        <w:tcPr>
          <w:tcW w:w="920" w:type="pct"/>
          <w:shd w:val="clear" w:color="auto" w:fill="auto"/>
        </w:tcPr>
        <w:p w14:paraId="40BDCBAA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  <w:tc>
        <w:tcPr>
          <w:tcW w:w="790" w:type="pct"/>
          <w:shd w:val="clear" w:color="auto" w:fill="auto"/>
        </w:tcPr>
        <w:p w14:paraId="4C3B0196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  <w:tc>
        <w:tcPr>
          <w:tcW w:w="1384" w:type="pct"/>
          <w:shd w:val="clear" w:color="auto" w:fill="auto"/>
        </w:tcPr>
        <w:p w14:paraId="0EB8C69D" w14:textId="77777777" w:rsidR="00EB60BB" w:rsidRPr="00EB60BB" w:rsidRDefault="00EB60BB" w:rsidP="00B31784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="Segoe UI" w:hAnsi="Segoe UI" w:cs="Segoe UI"/>
              <w:sz w:val="16"/>
            </w:rPr>
          </w:pPr>
        </w:p>
      </w:tc>
    </w:tr>
  </w:tbl>
  <w:p w14:paraId="0D4C0290" w14:textId="77777777" w:rsidR="00FB57C1" w:rsidRPr="00EB60BB" w:rsidRDefault="00FB57C1" w:rsidP="00EB60BB">
    <w:pPr>
      <w:pStyle w:val="Footer"/>
      <w:tabs>
        <w:tab w:val="clear" w:pos="4680"/>
        <w:tab w:val="clear" w:pos="9360"/>
      </w:tabs>
      <w:rPr>
        <w:rFonts w:ascii="Segoe UI" w:hAnsi="Segoe UI" w:cs="Segoe UI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6AAE9" w14:textId="77777777" w:rsidR="00C60544" w:rsidRDefault="00C60544" w:rsidP="000177C1">
      <w:r>
        <w:separator/>
      </w:r>
    </w:p>
  </w:footnote>
  <w:footnote w:type="continuationSeparator" w:id="0">
    <w:p w14:paraId="3A9FB235" w14:textId="77777777" w:rsidR="00C60544" w:rsidRDefault="00C60544" w:rsidP="000177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B1BEC" w14:textId="77777777" w:rsidR="000177C1" w:rsidRDefault="00B31784" w:rsidP="00D8205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ECAC621" wp14:editId="141F956A">
              <wp:simplePos x="0" y="0"/>
              <wp:positionH relativeFrom="column">
                <wp:posOffset>-235585</wp:posOffset>
              </wp:positionH>
              <wp:positionV relativeFrom="paragraph">
                <wp:posOffset>-113665</wp:posOffset>
              </wp:positionV>
              <wp:extent cx="1305560" cy="1297305"/>
              <wp:effectExtent l="38100" t="0" r="8890" b="0"/>
              <wp:wrapThrough wrapText="bothSides">
                <wp:wrapPolygon edited="0">
                  <wp:start x="11661" y="0"/>
                  <wp:lineTo x="-315" y="0"/>
                  <wp:lineTo x="-630" y="5075"/>
                  <wp:lineTo x="-630" y="14907"/>
                  <wp:lineTo x="315" y="19348"/>
                  <wp:lineTo x="5043" y="20934"/>
                  <wp:lineTo x="7564" y="21251"/>
                  <wp:lineTo x="13868" y="21251"/>
                  <wp:lineTo x="16704" y="20300"/>
                  <wp:lineTo x="21117" y="15542"/>
                  <wp:lineTo x="21117" y="15225"/>
                  <wp:lineTo x="21432" y="10467"/>
                  <wp:lineTo x="21432" y="10150"/>
                  <wp:lineTo x="20802" y="5392"/>
                  <wp:lineTo x="21117" y="4758"/>
                  <wp:lineTo x="15759" y="952"/>
                  <wp:lineTo x="13553" y="0"/>
                  <wp:lineTo x="11661" y="0"/>
                </wp:wrapPolygon>
              </wp:wrapThrough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05560" cy="1297305"/>
                        <a:chOff x="0" y="0"/>
                        <a:chExt cx="1828800" cy="1828800"/>
                      </a:xfrm>
                    </wpg:grpSpPr>
                    <pic:pic xmlns:pic="http://schemas.openxmlformats.org/drawingml/2006/picture">
                      <pic:nvPicPr>
                        <pic:cNvPr id="5" name="Picture 5" descr="C:\Windows\Hidden Secret Portal\NUK-OTOMET\AsCII_Docs\Logos\[PUP Logo - 2'']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" y="114300"/>
                          <a:ext cx="1061884" cy="1061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  <pic:pic xmlns:pic="http://schemas.openxmlformats.org/drawingml/2006/picture">
                      <pic:nvPicPr>
                        <pic:cNvPr id="6" name="Picture 6" descr="C:\Windows\Hidden Secret Portal\NUK-OTOMET\AsCII_Docs\Logos\[CCMIT Logo - 2'']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21071" y="431800"/>
                          <a:ext cx="1061884" cy="1061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  <wps:wsp>
                      <wps:cNvPr id="8" name="Donut 8"/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donut">
                          <a:avLst>
                            <a:gd name="adj" fmla="val 1609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32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72000">
                              <a:schemeClr val="accent1">
                                <a:tint val="23500"/>
                                <a:satMod val="160000"/>
                                <a:alpha val="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D74F15" id="Group 9" o:spid="_x0000_s1026" style="position:absolute;margin-left:-18.55pt;margin-top:-8.95pt;width:102.8pt;height:102.15pt;z-index:-251658240" coordsize="18288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top:1143;width:10619;height:10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/2BvCAAAA2gAAAA8AAABkcnMvZG93bnJldi54bWxEj0+LwjAUxO/CfofwFvYimiooUo2yCgvK&#10;evAfeH00z7bYvJQktd1vvxEEj8PM/IZZrDpTiQc5X1pWMBomIIgzq0vOFVzOP4MZCB+QNVaWScEf&#10;eVgtP3oLTLVt+UiPU8hFhLBPUUERQp1K6bOCDPqhrYmjd7POYIjS5VI7bCPcVHKcJFNpsOS4UGBN&#10;m4Ky+6kxCnLj1tffpt/114fNbYe7dtTsW6W+PrvvOYhAXXiHX+2tVjCB55V4A+Ty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f9gbwgAAANoAAAAPAAAAAAAAAAAAAAAAAJ8C&#10;AABkcnMvZG93bnJldi54bWxQSwUGAAAAAAQABAD3AAAAjgMAAAAA&#10;">
                <v:imagedata r:id="rId3" o:title="[PUP Logo - 2'']"/>
                <v:shadow on="t" color="black" opacity="26214f" origin="-.5,-.5" offset=".74836mm,.74836mm"/>
                <v:path arrowok="t"/>
              </v:shape>
              <v:shape id="Picture 6" o:spid="_x0000_s1028" type="#_x0000_t75" style="position:absolute;left:6210;top:4318;width:10619;height:106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Mkm7EAAAA2gAAAA8AAABkcnMvZG93bnJldi54bWxEj09rwkAUxO+C32F5hd50U4tBoqsUsbRF&#10;MWh78PjIvvyh2bchu2r007uC4HGYmd8ws0VnanGi1lWWFbwNIxDEmdUVFwr+fj8HExDOI2usLZOC&#10;CzlYzPu9GSbannlHp70vRICwS1BB6X2TSOmykgy6oW2Ig5fb1qAPsi2kbvEc4KaWoyiKpcGKw0KJ&#10;DS1Lyv73R6NgvM7fV8efdOviGifXQ5ry5itX6vWl+5iC8NT5Z/jR/tYKYrhfCTdAz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NMkm7EAAAA2gAAAA8AAAAAAAAAAAAAAAAA&#10;nwIAAGRycy9kb3ducmV2LnhtbFBLBQYAAAAABAAEAPcAAACQAwAAAAA=&#10;">
                <v:imagedata r:id="rId4" o:title="[CCMIT Logo - 2'']"/>
                <v:shadow on="t" color="black" opacity="26214f" origin="-.5,-.5" offset=".74836mm,.74836mm"/>
                <v:path arrowok="t"/>
              </v:shape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8" o:spid="_x0000_s1029" type="#_x0000_t23" style="position:absolute;width:18288;height:18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d/V8AA&#10;AADaAAAADwAAAGRycy9kb3ducmV2LnhtbERPPWvDMBDdA/0P4grdEjkZGuNGCU0h0NF10+LxsK6y&#10;qXVyLcWx/eujoZDx8b53h9G2YqDeN44VrFcJCOLK6YaNgvPnaZmC8AFZY+uYFEzk4bB/WOww0+7K&#10;HzQUwYgYwj5DBXUIXSalr2qy6FeuI47cj+sthgh7I3WP1xhuW7lJkmdpseHYUGNHbzVVv8XFKgh5&#10;up2NuQxfppzK4jj/5d8GlXp6HF9fQAQaw138737XCuLWeCXeALm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d/V8AAAADaAAAADwAAAAAAAAAAAAAAAACYAgAAZHJzL2Rvd25y&#10;ZXYueG1sUEsFBgAAAAAEAAQA9QAAAIUDAAAAAA==&#10;" adj="348" fillcolor="#8aabd3 [2132]" stroked="f" strokeweight="2pt">
                <v:fill opacity="0" color2="#d6e2f0 [756]" rotate="t" angle="225" colors="0 #9ab5e4;20972f #c2d1ed;47186f #e1e8f5" focus="100%" type="gradient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B3CA8B" wp14:editId="7E6DF176">
              <wp:simplePos x="0" y="0"/>
              <wp:positionH relativeFrom="column">
                <wp:posOffset>1185545</wp:posOffset>
              </wp:positionH>
              <wp:positionV relativeFrom="paragraph">
                <wp:posOffset>824393</wp:posOffset>
              </wp:positionV>
              <wp:extent cx="5627370" cy="17780"/>
              <wp:effectExtent l="38100" t="38100" r="49530" b="9652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7370" cy="17780"/>
                      </a:xfrm>
                      <a:prstGeom prst="rect">
                        <a:avLst/>
                      </a:prstGeom>
                      <a:solidFill>
                        <a:schemeClr val="accent1">
                          <a:tint val="66000"/>
                          <a:satMod val="160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E1DCE0" id="Rectangle 2" o:spid="_x0000_s1026" style="position:absolute;margin-left:93.35pt;margin-top:64.9pt;width:443.1pt;height: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" fillcolor="#8aabd3 [2132]" stroked="f" strokeweight="2pt">
              <v:shadow on="t" color="black" opacity="26214f" origin="-.5,-.5" offset=".74836mm,.74836mm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AD53A32" wp14:editId="41267398">
              <wp:simplePos x="0" y="0"/>
              <wp:positionH relativeFrom="column">
                <wp:posOffset>1082040</wp:posOffset>
              </wp:positionH>
              <wp:positionV relativeFrom="paragraph">
                <wp:posOffset>29845</wp:posOffset>
              </wp:positionV>
              <wp:extent cx="5212080" cy="727710"/>
              <wp:effectExtent l="0" t="0" r="0" b="3810"/>
              <wp:wrapThrough wrapText="bothSides">
                <wp:wrapPolygon edited="0">
                  <wp:start x="237" y="0"/>
                  <wp:lineTo x="237" y="21246"/>
                  <wp:lineTo x="21316" y="21246"/>
                  <wp:lineTo x="21316" y="0"/>
                  <wp:lineTo x="237" y="0"/>
                </wp:wrapPolygon>
              </wp:wrapThrough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2080" cy="727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9A1A63" w14:textId="77777777" w:rsidR="00D82057" w:rsidRPr="00EB60BB" w:rsidRDefault="00D82057" w:rsidP="00D8205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Segoe UI" w:hAnsi="Segoe UI" w:cs="Segoe UI"/>
                              <w:i/>
                              <w:szCs w:val="2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EB60BB">
                            <w:rPr>
                              <w:rFonts w:ascii="Segoe UI" w:hAnsi="Segoe UI" w:cs="Segoe UI"/>
                              <w:i/>
                              <w:szCs w:val="2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Polytechnic University of the Philippines</w:t>
                          </w:r>
                        </w:p>
                        <w:p w14:paraId="05F34074" w14:textId="77777777" w:rsidR="00D82057" w:rsidRPr="00D82057" w:rsidRDefault="00D82057" w:rsidP="00D82057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82057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College </w:t>
                          </w:r>
                          <w:r w:rsidR="00B31784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o</w:t>
                          </w:r>
                          <w:r w:rsidRPr="00D82057">
                            <w:rPr>
                              <w:rFonts w:ascii="Segoe UI" w:hAnsi="Segoe UI" w:cs="Segoe UI"/>
                              <w:i/>
                              <w:smallCaps/>
                              <w:spacing w:val="40"/>
                              <w:sz w:val="30"/>
                              <w:szCs w:val="36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f Computer and Information Sciences</w:t>
                          </w:r>
                        </w:p>
                        <w:p w14:paraId="5FFC589D" w14:textId="77777777" w:rsidR="00D82057" w:rsidRPr="00D82057" w:rsidRDefault="00D82057" w:rsidP="00D82057">
                          <w:pPr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 w:rsidRPr="00D82057"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N207 2/F North Wing, PUP Main Bldg., </w:t>
                          </w:r>
                          <w:proofErr w:type="spellStart"/>
                          <w:r w:rsidRPr="00D82057"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Anonas</w:t>
                          </w:r>
                          <w:proofErr w:type="spellEnd"/>
                          <w:r w:rsidRPr="00D82057">
                            <w:rPr>
                              <w:rFonts w:ascii="Segoe UI" w:hAnsi="Segoe UI" w:cs="Segoe UI"/>
                              <w:sz w:val="18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St., Sta. Mesa, Manila 1016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D53A3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85.2pt;margin-top:2.35pt;width:410.4pt;height:57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" filled="f" stroked="f">
              <v:textbox style="mso-fit-shape-to-text:t">
                <w:txbxContent>
                  <w:p w14:paraId="6F9A1A63" w14:textId="77777777" w:rsidR="00D82057" w:rsidRPr="00EB60BB" w:rsidRDefault="00D82057" w:rsidP="00D8205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rFonts w:ascii="Segoe UI" w:hAnsi="Segoe UI" w:cs="Segoe UI"/>
                        <w:i/>
                        <w:szCs w:val="2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EB60BB">
                      <w:rPr>
                        <w:rFonts w:ascii="Segoe UI" w:hAnsi="Segoe UI" w:cs="Segoe UI"/>
                        <w:i/>
                        <w:szCs w:val="2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Polytechnic University of the Philippines</w:t>
                    </w:r>
                  </w:p>
                  <w:p w14:paraId="05F34074" w14:textId="77777777" w:rsidR="00D82057" w:rsidRPr="00D82057" w:rsidRDefault="00D82057" w:rsidP="00D82057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D82057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College </w:t>
                    </w:r>
                    <w:r w:rsidR="00B31784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o</w:t>
                    </w:r>
                    <w:r w:rsidRPr="00D82057">
                      <w:rPr>
                        <w:rFonts w:ascii="Segoe UI" w:hAnsi="Segoe UI" w:cs="Segoe UI"/>
                        <w:i/>
                        <w:smallCaps/>
                        <w:spacing w:val="40"/>
                        <w:sz w:val="30"/>
                        <w:szCs w:val="36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f Computer and Information Sciences</w:t>
                    </w:r>
                  </w:p>
                  <w:p w14:paraId="5FFC589D" w14:textId="77777777" w:rsidR="00D82057" w:rsidRPr="00D82057" w:rsidRDefault="00D82057" w:rsidP="00D82057">
                    <w:pPr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N207 2/F North Wing, PUP Main Bldg., </w:t>
                    </w:r>
                    <w:proofErr w:type="spellStart"/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Anonas</w:t>
                    </w:r>
                    <w:proofErr w:type="spellEnd"/>
                    <w:r w:rsidRPr="00D82057">
                      <w:rPr>
                        <w:rFonts w:ascii="Segoe UI" w:hAnsi="Segoe UI" w:cs="Segoe UI"/>
                        <w:sz w:val="18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St., Sta. Mesa, Manila 1016</w:t>
                    </w:r>
                  </w:p>
                </w:txbxContent>
              </v:textbox>
              <w10:wrap type="through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F6"/>
    <w:rsid w:val="000177C1"/>
    <w:rsid w:val="00230F62"/>
    <w:rsid w:val="00237F17"/>
    <w:rsid w:val="002E4952"/>
    <w:rsid w:val="003A21DE"/>
    <w:rsid w:val="003E734A"/>
    <w:rsid w:val="004036F5"/>
    <w:rsid w:val="00485455"/>
    <w:rsid w:val="004F2F71"/>
    <w:rsid w:val="005C3A81"/>
    <w:rsid w:val="00717558"/>
    <w:rsid w:val="00736AD4"/>
    <w:rsid w:val="00775BFD"/>
    <w:rsid w:val="00820BF6"/>
    <w:rsid w:val="0082371A"/>
    <w:rsid w:val="008A1866"/>
    <w:rsid w:val="008E60B4"/>
    <w:rsid w:val="009F79AF"/>
    <w:rsid w:val="00A21EBE"/>
    <w:rsid w:val="00A4622E"/>
    <w:rsid w:val="00A94D50"/>
    <w:rsid w:val="00B31784"/>
    <w:rsid w:val="00C20DE6"/>
    <w:rsid w:val="00C42F37"/>
    <w:rsid w:val="00C60544"/>
    <w:rsid w:val="00C9328E"/>
    <w:rsid w:val="00CE6F59"/>
    <w:rsid w:val="00D82057"/>
    <w:rsid w:val="00E31FD6"/>
    <w:rsid w:val="00E55443"/>
    <w:rsid w:val="00EB60BB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4D52"/>
  <w15:docId w15:val="{2022BEC5-3C27-4E52-ABE7-B7681849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F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7C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PH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177C1"/>
  </w:style>
  <w:style w:type="paragraph" w:styleId="Footer">
    <w:name w:val="footer"/>
    <w:basedOn w:val="Normal"/>
    <w:link w:val="FooterChar"/>
    <w:uiPriority w:val="99"/>
    <w:unhideWhenUsed/>
    <w:rsid w:val="000177C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PH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0177C1"/>
  </w:style>
  <w:style w:type="paragraph" w:styleId="BalloonText">
    <w:name w:val="Balloon Text"/>
    <w:basedOn w:val="Normal"/>
    <w:link w:val="BalloonTextChar"/>
    <w:uiPriority w:val="99"/>
    <w:semiHidden/>
    <w:unhideWhenUsed/>
    <w:rsid w:val="00017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7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5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S_CHAIR\AppData\Roaming\Microsoft\Templates\CC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CCIS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DCS_CHAIR</dc:creator>
  <cp:lastModifiedBy>Anjanette Lasala</cp:lastModifiedBy>
  <cp:revision>2</cp:revision>
  <dcterms:created xsi:type="dcterms:W3CDTF">2015-09-20T07:39:00Z</dcterms:created>
  <dcterms:modified xsi:type="dcterms:W3CDTF">2015-09-20T07:39:00Z</dcterms:modified>
</cp:coreProperties>
</file>