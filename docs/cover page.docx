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6B" w:rsidRDefault="00920C6B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Pr="00845BAE" w:rsidRDefault="00845BAE" w:rsidP="00845BAE">
      <w:pPr>
        <w:jc w:val="center"/>
        <w:rPr>
          <w:rFonts w:ascii="Arial" w:hAnsi="Arial" w:cs="Arial"/>
          <w:b/>
          <w:szCs w:val="22"/>
          <w:lang w:val="en-PH"/>
        </w:rPr>
      </w:pPr>
      <w:r w:rsidRPr="00845BAE">
        <w:rPr>
          <w:rFonts w:ascii="Arial" w:hAnsi="Arial" w:cs="Arial"/>
          <w:b/>
          <w:szCs w:val="22"/>
          <w:lang w:val="en-PH"/>
        </w:rPr>
        <w:t>Undergraduate Thesis</w:t>
      </w: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  <w:r>
        <w:rPr>
          <w:rFonts w:ascii="Arial" w:hAnsi="Arial" w:cs="Arial"/>
          <w:sz w:val="22"/>
          <w:szCs w:val="22"/>
          <w:lang w:val="en-PH"/>
        </w:rPr>
        <w:t>Title</w:t>
      </w:r>
    </w:p>
    <w:p w:rsidR="00845BAE" w:rsidRDefault="001C644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61595</wp:posOffset>
                </wp:positionV>
                <wp:extent cx="3314700" cy="1371600"/>
                <wp:effectExtent l="9525" t="9525" r="9525" b="952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12F" w:rsidRDefault="0016512F" w:rsidP="0016512F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</w:p>
                          <w:p w:rsidR="0016512F" w:rsidRDefault="0016512F" w:rsidP="0016512F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</w:p>
                          <w:p w:rsidR="00845BAE" w:rsidRPr="0016512F" w:rsidRDefault="0016512F" w:rsidP="0016512F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 w:rsidRPr="0016512F">
                              <w:rPr>
                                <w:b/>
                                <w:lang w:val="en-PH"/>
                              </w:rPr>
                              <w:t>Inappropriate Expressions Recognition using Bootstrapping as Semi-Supervised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1pt;margin-top:4.85pt;width:261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">
                <v:textbox>
                  <w:txbxContent>
                    <w:p w:rsidR="0016512F" w:rsidRDefault="0016512F" w:rsidP="0016512F">
                      <w:pPr>
                        <w:jc w:val="center"/>
                        <w:rPr>
                          <w:b/>
                          <w:lang w:val="en-PH"/>
                        </w:rPr>
                      </w:pPr>
                    </w:p>
                    <w:p w:rsidR="0016512F" w:rsidRDefault="0016512F" w:rsidP="0016512F">
                      <w:pPr>
                        <w:jc w:val="center"/>
                        <w:rPr>
                          <w:b/>
                          <w:lang w:val="en-PH"/>
                        </w:rPr>
                      </w:pPr>
                    </w:p>
                    <w:p w:rsidR="00845BAE" w:rsidRPr="0016512F" w:rsidRDefault="0016512F" w:rsidP="0016512F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 w:rsidRPr="0016512F">
                        <w:rPr>
                          <w:b/>
                          <w:lang w:val="en-PH"/>
                        </w:rPr>
                        <w:t>Inappropriate Expressions Recognition using Bootstrapping as Semi-Supervised Learning</w:t>
                      </w:r>
                    </w:p>
                  </w:txbxContent>
                </v:textbox>
              </v:shape>
            </w:pict>
          </mc:Fallback>
        </mc:AlternateContent>
      </w: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1C644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105410</wp:posOffset>
                </wp:positionV>
                <wp:extent cx="3314700" cy="1143000"/>
                <wp:effectExtent l="9525" t="11430" r="9525" b="762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2E3" w:rsidRDefault="004952E3" w:rsidP="00845BAE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:rsidR="00845BAE" w:rsidRPr="00845BAE" w:rsidRDefault="00845BAE" w:rsidP="00845BAE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lang w:val="en-PH"/>
                              </w:rPr>
                              <w:t>Members</w:t>
                            </w:r>
                          </w:p>
                          <w:p w:rsidR="00845BAE" w:rsidRDefault="00845BAE" w:rsidP="00845BAE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:rsidR="00845BAE" w:rsidRPr="00845BAE" w:rsidRDefault="008813F4" w:rsidP="00845BAE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>
                              <w:rPr>
                                <w:sz w:val="22"/>
                                <w:lang w:val="de-DE"/>
                              </w:rPr>
                              <w:t>2012-02498-MN-0</w:t>
                            </w:r>
                            <w:r w:rsidR="00845BAE" w:rsidRPr="00845BAE">
                              <w:rPr>
                                <w:sz w:val="22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sz w:val="22"/>
                                <w:lang w:val="de-DE"/>
                              </w:rPr>
                              <w:t>DAPITAN, JOSHUA S.</w:t>
                            </w:r>
                          </w:p>
                          <w:p w:rsidR="00845BAE" w:rsidRPr="00845BAE" w:rsidRDefault="008813F4" w:rsidP="00845BAE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>
                              <w:rPr>
                                <w:sz w:val="22"/>
                                <w:lang w:val="de-DE"/>
                              </w:rPr>
                              <w:t>2012-03666-MN-0</w:t>
                            </w:r>
                            <w:r>
                              <w:rPr>
                                <w:sz w:val="22"/>
                                <w:lang w:val="de-DE"/>
                              </w:rPr>
                              <w:tab/>
                              <w:t>LASALA, ANJANETTE R.</w:t>
                            </w:r>
                          </w:p>
                          <w:p w:rsidR="00845BAE" w:rsidRPr="00845BAE" w:rsidRDefault="00845BAE" w:rsidP="00845BAE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81pt;margin-top:8.3pt;width:26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">
                <v:textbox>
                  <w:txbxContent>
                    <w:p w:rsidR="004952E3" w:rsidRDefault="004952E3" w:rsidP="00845BAE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:rsidR="00845BAE" w:rsidRPr="00845BAE" w:rsidRDefault="00845BAE" w:rsidP="00845BAE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  <w:r>
                        <w:rPr>
                          <w:sz w:val="22"/>
                          <w:lang w:val="en-PH"/>
                        </w:rPr>
                        <w:t>Members</w:t>
                      </w:r>
                    </w:p>
                    <w:p w:rsidR="00845BAE" w:rsidRDefault="00845BAE" w:rsidP="00845BAE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:rsidR="00845BAE" w:rsidRPr="00845BAE" w:rsidRDefault="008813F4" w:rsidP="00845BAE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>
                        <w:rPr>
                          <w:sz w:val="22"/>
                          <w:lang w:val="de-DE"/>
                        </w:rPr>
                        <w:t>2012-02498-MN-0</w:t>
                      </w:r>
                      <w:r w:rsidR="00845BAE" w:rsidRPr="00845BAE">
                        <w:rPr>
                          <w:sz w:val="22"/>
                          <w:lang w:val="de-DE"/>
                        </w:rPr>
                        <w:tab/>
                      </w:r>
                      <w:r>
                        <w:rPr>
                          <w:sz w:val="22"/>
                          <w:lang w:val="de-DE"/>
                        </w:rPr>
                        <w:t>DAPITAN, JOSHUA S.</w:t>
                      </w:r>
                    </w:p>
                    <w:p w:rsidR="00845BAE" w:rsidRPr="00845BAE" w:rsidRDefault="008813F4" w:rsidP="00845BAE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>
                        <w:rPr>
                          <w:sz w:val="22"/>
                          <w:lang w:val="de-DE"/>
                        </w:rPr>
                        <w:t>2012-03666-MN-0</w:t>
                      </w:r>
                      <w:r>
                        <w:rPr>
                          <w:sz w:val="22"/>
                          <w:lang w:val="de-DE"/>
                        </w:rPr>
                        <w:tab/>
                        <w:t>LASALA, ANJANETTE R.</w:t>
                      </w:r>
                    </w:p>
                    <w:p w:rsidR="00845BAE" w:rsidRPr="00845BAE" w:rsidRDefault="00845BAE" w:rsidP="00845BAE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1C644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56515</wp:posOffset>
                </wp:positionV>
                <wp:extent cx="3314700" cy="657225"/>
                <wp:effectExtent l="9525" t="11430" r="9525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BAE" w:rsidRPr="00845BAE" w:rsidRDefault="00DF7791" w:rsidP="00845BAE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lang w:val="en-PH"/>
                              </w:rPr>
                              <w:t>Thesis</w:t>
                            </w:r>
                            <w:r w:rsidR="00845BAE" w:rsidRPr="00845BAE">
                              <w:rPr>
                                <w:sz w:val="22"/>
                                <w:lang w:val="en-PH"/>
                              </w:rPr>
                              <w:t xml:space="preserve"> Adviser</w:t>
                            </w:r>
                          </w:p>
                          <w:p w:rsidR="00845BAE" w:rsidRPr="00845BAE" w:rsidRDefault="00845BAE" w:rsidP="00845BAE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:rsidR="00845BAE" w:rsidRPr="00845BAE" w:rsidRDefault="006D5D1F" w:rsidP="00845BAE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lang w:val="en-PH"/>
                              </w:rPr>
                              <w:t>PROF. RIA A. SAGUM</w:t>
                            </w:r>
                            <w:r w:rsidR="00845BAE" w:rsidRPr="00845BAE">
                              <w:rPr>
                                <w:sz w:val="22"/>
                                <w:lang w:val="en-PH"/>
                              </w:rPr>
                              <w:tab/>
                            </w:r>
                            <w:r w:rsidR="00845BAE" w:rsidRPr="00845BAE">
                              <w:rPr>
                                <w:sz w:val="22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sz w:val="22"/>
                                <w:lang w:val="en-PH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82.5pt;margin-top:4.45pt;width:261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">
                <v:textbox>
                  <w:txbxContent>
                    <w:p w:rsidR="00845BAE" w:rsidRPr="00845BAE" w:rsidRDefault="00DF7791" w:rsidP="00845BAE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  <w:r>
                        <w:rPr>
                          <w:sz w:val="22"/>
                          <w:lang w:val="en-PH"/>
                        </w:rPr>
                        <w:t>Thesis</w:t>
                      </w:r>
                      <w:r w:rsidR="00845BAE" w:rsidRPr="00845BAE">
                        <w:rPr>
                          <w:sz w:val="22"/>
                          <w:lang w:val="en-PH"/>
                        </w:rPr>
                        <w:t xml:space="preserve"> Adviser</w:t>
                      </w:r>
                    </w:p>
                    <w:p w:rsidR="00845BAE" w:rsidRPr="00845BAE" w:rsidRDefault="00845BAE" w:rsidP="00845BAE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:rsidR="00845BAE" w:rsidRPr="00845BAE" w:rsidRDefault="006D5D1F" w:rsidP="00845BAE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  <w:r>
                        <w:rPr>
                          <w:sz w:val="22"/>
                          <w:lang w:val="en-PH"/>
                        </w:rPr>
                        <w:t>PROF. RIA A. SAGUM</w:t>
                      </w:r>
                      <w:r w:rsidR="00845BAE" w:rsidRPr="00845BAE">
                        <w:rPr>
                          <w:sz w:val="22"/>
                          <w:lang w:val="en-PH"/>
                        </w:rPr>
                        <w:tab/>
                      </w:r>
                      <w:r w:rsidR="00845BAE" w:rsidRPr="00845BAE">
                        <w:rPr>
                          <w:sz w:val="22"/>
                          <w:lang w:val="en-PH"/>
                        </w:rPr>
                        <w:tab/>
                      </w:r>
                      <w:r>
                        <w:rPr>
                          <w:sz w:val="22"/>
                          <w:lang w:val="en-PH"/>
                        </w:rPr>
                        <w:t>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Default="00845BAE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</w:p>
    <w:p w:rsidR="00845BAE" w:rsidRPr="00845BAE" w:rsidRDefault="001546BB" w:rsidP="00845BAE">
      <w:pPr>
        <w:jc w:val="center"/>
        <w:rPr>
          <w:rFonts w:ascii="Arial" w:hAnsi="Arial" w:cs="Arial"/>
          <w:sz w:val="22"/>
          <w:szCs w:val="22"/>
          <w:lang w:val="en-PH"/>
        </w:rPr>
      </w:pPr>
      <w:r>
        <w:rPr>
          <w:rFonts w:ascii="Arial" w:hAnsi="Arial" w:cs="Arial"/>
          <w:sz w:val="22"/>
          <w:szCs w:val="22"/>
          <w:lang w:val="en-PH"/>
        </w:rPr>
        <w:t>March 2016</w:t>
      </w:r>
      <w:bookmarkStart w:id="0" w:name="_GoBack"/>
      <w:bookmarkEnd w:id="0"/>
    </w:p>
    <w:sectPr w:rsidR="00845BAE" w:rsidRPr="00845BAE" w:rsidSect="00AE1D4C">
      <w:headerReference w:type="default" r:id="rId6"/>
      <w:pgSz w:w="12240" w:h="15840" w:code="1"/>
      <w:pgMar w:top="100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E6B" w:rsidRDefault="00924E6B">
      <w:r>
        <w:separator/>
      </w:r>
    </w:p>
  </w:endnote>
  <w:endnote w:type="continuationSeparator" w:id="0">
    <w:p w:rsidR="00924E6B" w:rsidRDefault="0092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E6B" w:rsidRDefault="00924E6B">
      <w:r>
        <w:separator/>
      </w:r>
    </w:p>
  </w:footnote>
  <w:footnote w:type="continuationSeparator" w:id="0">
    <w:p w:rsidR="00924E6B" w:rsidRDefault="00924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37C" w:rsidRDefault="001C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1257935"/>
              <wp:effectExtent l="0" t="127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257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037C" w:rsidRDefault="0061037C" w:rsidP="004273DD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  <w:p w:rsidR="0061037C" w:rsidRDefault="0061037C" w:rsidP="004273DD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  <w:p w:rsidR="0061037C" w:rsidRPr="00AE1D4C" w:rsidRDefault="0061037C" w:rsidP="004273DD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smartTag w:uri="urn:schemas-microsoft-com:office:smarttags" w:element="PlaceName">
                            <w:r w:rsidRPr="00AE1D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Polytechnic</w:t>
                            </w:r>
                          </w:smartTag>
                          <w:r w:rsidRPr="00AE1D4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 w:rsidRPr="00AE1D4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University</w:t>
                            </w:r>
                          </w:smartTag>
                          <w:r w:rsidRPr="00AE1D4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of the </w:t>
                          </w:r>
                          <w:smartTag w:uri="urn:schemas-microsoft-com:office:smarttags" w:element="place">
                            <w:smartTag w:uri="urn:schemas-microsoft-com:office:smarttags" w:element="country-region">
                              <w:r w:rsidRPr="00AE1D4C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Philippines</w:t>
                              </w:r>
                            </w:smartTag>
                          </w:smartTag>
                        </w:p>
                        <w:p w:rsidR="0061037C" w:rsidRPr="00AE1D4C" w:rsidRDefault="0061037C" w:rsidP="004273D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2"/>
                            </w:rPr>
                          </w:pPr>
                          <w:r w:rsidRPr="00AE1D4C">
                            <w:rPr>
                              <w:rFonts w:ascii="Arial" w:hAnsi="Arial" w:cs="Arial"/>
                              <w:b/>
                              <w:sz w:val="20"/>
                              <w:szCs w:val="22"/>
                            </w:rPr>
                            <w:t>COLLEGE OF COMPUTER</w:t>
                          </w:r>
                          <w:r w:rsidR="00084AC6">
                            <w:rPr>
                              <w:rFonts w:ascii="Arial" w:hAnsi="Arial" w:cs="Arial"/>
                              <w:b/>
                              <w:sz w:val="20"/>
                              <w:szCs w:val="22"/>
                            </w:rPr>
                            <w:t xml:space="preserve"> AND </w:t>
                          </w:r>
                          <w:r w:rsidRPr="00AE1D4C">
                            <w:rPr>
                              <w:rFonts w:ascii="Arial" w:hAnsi="Arial" w:cs="Arial"/>
                              <w:b/>
                              <w:sz w:val="20"/>
                              <w:szCs w:val="22"/>
                            </w:rPr>
                            <w:t xml:space="preserve">INFORMATION </w:t>
                          </w:r>
                          <w:r w:rsidR="00084AC6">
                            <w:rPr>
                              <w:rFonts w:ascii="Arial" w:hAnsi="Arial" w:cs="Arial"/>
                              <w:b/>
                              <w:sz w:val="20"/>
                              <w:szCs w:val="22"/>
                            </w:rPr>
                            <w:t>SCIENCES</w:t>
                          </w:r>
                        </w:p>
                        <w:p w:rsidR="0061037C" w:rsidRPr="0061037C" w:rsidRDefault="0061037C" w:rsidP="004273DD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Sta. Mesa,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Manila</w:t>
                              </w:r>
                            </w:smartTag>
                          </w:smartTag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-3.65pt;width:6in;height:9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+L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" filled="f" stroked="f">
              <v:textbox>
                <w:txbxContent>
                  <w:p w:rsidR="0061037C" w:rsidRDefault="0061037C" w:rsidP="004273DD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  <w:p w:rsidR="0061037C" w:rsidRDefault="0061037C" w:rsidP="004273DD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  <w:p w:rsidR="0061037C" w:rsidRPr="00AE1D4C" w:rsidRDefault="0061037C" w:rsidP="004273DD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smartTag w:uri="urn:schemas-microsoft-com:office:smarttags" w:element="PlaceName">
                      <w:r w:rsidRPr="00AE1D4C">
                        <w:rPr>
                          <w:rFonts w:ascii="Arial" w:hAnsi="Arial" w:cs="Arial"/>
                          <w:sz w:val="22"/>
                          <w:szCs w:val="22"/>
                        </w:rPr>
                        <w:t>Polytechnic</w:t>
                      </w:r>
                    </w:smartTag>
                    <w:r w:rsidRPr="00AE1D4C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smartTag w:uri="urn:schemas-microsoft-com:office:smarttags" w:element="PlaceType">
                      <w:r w:rsidRPr="00AE1D4C">
                        <w:rPr>
                          <w:rFonts w:ascii="Arial" w:hAnsi="Arial" w:cs="Arial"/>
                          <w:sz w:val="22"/>
                          <w:szCs w:val="22"/>
                        </w:rPr>
                        <w:t>University</w:t>
                      </w:r>
                    </w:smartTag>
                    <w:r w:rsidRPr="00AE1D4C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of the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AE1D4C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Philippines</w:t>
                        </w:r>
                      </w:smartTag>
                    </w:smartTag>
                  </w:p>
                  <w:p w:rsidR="0061037C" w:rsidRPr="00AE1D4C" w:rsidRDefault="0061037C" w:rsidP="004273DD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2"/>
                      </w:rPr>
                    </w:pPr>
                    <w:r w:rsidRPr="00AE1D4C">
                      <w:rPr>
                        <w:rFonts w:ascii="Arial" w:hAnsi="Arial" w:cs="Arial"/>
                        <w:b/>
                        <w:sz w:val="20"/>
                        <w:szCs w:val="22"/>
                      </w:rPr>
                      <w:t>COLLEGE OF COMPUTER</w:t>
                    </w:r>
                    <w:r w:rsidR="00084AC6">
                      <w:rPr>
                        <w:rFonts w:ascii="Arial" w:hAnsi="Arial" w:cs="Arial"/>
                        <w:b/>
                        <w:sz w:val="20"/>
                        <w:szCs w:val="22"/>
                      </w:rPr>
                      <w:t xml:space="preserve"> AND </w:t>
                    </w:r>
                    <w:r w:rsidRPr="00AE1D4C">
                      <w:rPr>
                        <w:rFonts w:ascii="Arial" w:hAnsi="Arial" w:cs="Arial"/>
                        <w:b/>
                        <w:sz w:val="20"/>
                        <w:szCs w:val="22"/>
                      </w:rPr>
                      <w:t xml:space="preserve">INFORMATION </w:t>
                    </w:r>
                    <w:r w:rsidR="00084AC6">
                      <w:rPr>
                        <w:rFonts w:ascii="Arial" w:hAnsi="Arial" w:cs="Arial"/>
                        <w:b/>
                        <w:sz w:val="20"/>
                        <w:szCs w:val="22"/>
                      </w:rPr>
                      <w:t>SCIENCES</w:t>
                    </w:r>
                  </w:p>
                  <w:p w:rsidR="0061037C" w:rsidRPr="0061037C" w:rsidRDefault="0061037C" w:rsidP="004273DD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Sta. Mesa, </w:t>
                    </w:r>
                    <w:smartTag w:uri="urn:schemas-microsoft-com:office:smarttags" w:element="City">
                      <w:smartTag w:uri="urn:schemas-microsoft-com:office:smarttags" w:element="place"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Manila</w:t>
                        </w:r>
                      </w:smartTag>
                    </w:smartTag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182880</wp:posOffset>
          </wp:positionV>
          <wp:extent cx="914400" cy="914400"/>
          <wp:effectExtent l="0" t="0" r="0" b="0"/>
          <wp:wrapNone/>
          <wp:docPr id="4" name="Picture 4" descr="pup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up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8000" contrast="3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5143500</wp:posOffset>
          </wp:positionH>
          <wp:positionV relativeFrom="paragraph">
            <wp:posOffset>182880</wp:posOffset>
          </wp:positionV>
          <wp:extent cx="914400" cy="914400"/>
          <wp:effectExtent l="0" t="0" r="0" b="0"/>
          <wp:wrapNone/>
          <wp:docPr id="5" name="Picture 5" descr="ccmitm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cmitmm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c">
          <w:drawing>
            <wp:inline distT="0" distB="0" distL="0" distR="0">
              <wp:extent cx="5486400" cy="1143000"/>
              <wp:effectExtent l="0" t="0" r="0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7CC73B1" id="Canvas 2" o:spid="_x0000_s1026" editas="canvas" style="width:6in;height:90pt;mso-position-horizontal-relative:char;mso-position-vertical-relative:line" coordsize="5486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A5c5i/cAAAABQEAAA8AAABkcnMv&#10;ZG93bnJldi54bWxMj0FLxDAQhe+C/yGM4EXcZHUtpdt0EUEQwYO7CntMm9mm2kxKk+7Wf+/oRS8D&#10;j/d4871yM/teHHGMXSANy4UCgdQE21Gr4W33eJ2DiMmQNX0g1PCFETbV+VlpChtO9IrHbWoFl1As&#10;jAaX0lBIGRuH3sRFGJDYO4TRm8RybKUdzYnLfS9vlMqkNx3xB2cGfHDYfG4nr+G5ya4+lvW09/nL&#10;u7u96/dPabfS+vJivl+DSDinvzD84DM6VMxUh4lsFL0GHpJ+L3t5tmJZcyhXCmRVyv/01Tc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DlzmL9wAAAAF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11430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AE"/>
    <w:rsid w:val="00045041"/>
    <w:rsid w:val="00062293"/>
    <w:rsid w:val="00084AC6"/>
    <w:rsid w:val="00105232"/>
    <w:rsid w:val="001546BB"/>
    <w:rsid w:val="00163B10"/>
    <w:rsid w:val="0016512F"/>
    <w:rsid w:val="00192794"/>
    <w:rsid w:val="001C644E"/>
    <w:rsid w:val="00215DD1"/>
    <w:rsid w:val="00306C57"/>
    <w:rsid w:val="003248C5"/>
    <w:rsid w:val="003D73FD"/>
    <w:rsid w:val="003E4EF2"/>
    <w:rsid w:val="00422B2D"/>
    <w:rsid w:val="004273DD"/>
    <w:rsid w:val="00464852"/>
    <w:rsid w:val="0047741A"/>
    <w:rsid w:val="004952E3"/>
    <w:rsid w:val="004C477C"/>
    <w:rsid w:val="005254C7"/>
    <w:rsid w:val="00584CAC"/>
    <w:rsid w:val="0061037C"/>
    <w:rsid w:val="006C0782"/>
    <w:rsid w:val="006D5D1F"/>
    <w:rsid w:val="0078113E"/>
    <w:rsid w:val="00787EEB"/>
    <w:rsid w:val="007A6BD4"/>
    <w:rsid w:val="007B37F4"/>
    <w:rsid w:val="00845BAE"/>
    <w:rsid w:val="008813F4"/>
    <w:rsid w:val="00920C6B"/>
    <w:rsid w:val="00924E6B"/>
    <w:rsid w:val="00A15DF4"/>
    <w:rsid w:val="00AB6542"/>
    <w:rsid w:val="00AE1D4C"/>
    <w:rsid w:val="00BA2C46"/>
    <w:rsid w:val="00C61DDC"/>
    <w:rsid w:val="00CB11AA"/>
    <w:rsid w:val="00D532FE"/>
    <w:rsid w:val="00D75672"/>
    <w:rsid w:val="00D77D8A"/>
    <w:rsid w:val="00DC7830"/>
    <w:rsid w:val="00DC78BB"/>
    <w:rsid w:val="00DF7791"/>
    <w:rsid w:val="00E20C99"/>
    <w:rsid w:val="00E37AFF"/>
    <w:rsid w:val="00E4383D"/>
    <w:rsid w:val="00E70866"/>
    <w:rsid w:val="00EC29AE"/>
    <w:rsid w:val="00ED384F"/>
    <w:rsid w:val="00ED4B13"/>
    <w:rsid w:val="00F155AE"/>
    <w:rsid w:val="00F65363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2F9A1DA"/>
  <w15:chartTrackingRefBased/>
  <w15:docId w15:val="{A1041485-8BD2-4411-AC74-094D624D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B6542"/>
    <w:rPr>
      <w:sz w:val="24"/>
      <w:szCs w:val="24"/>
    </w:rPr>
  </w:style>
  <w:style w:type="paragraph" w:styleId="Heading1">
    <w:name w:val="heading 1"/>
    <w:basedOn w:val="Normal"/>
    <w:qFormat/>
    <w:rsid w:val="00422B2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qFormat/>
    <w:rsid w:val="00422B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103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037C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rsid w:val="00DC78BB"/>
  </w:style>
  <w:style w:type="table" w:styleId="TableGrid">
    <w:name w:val="Table Grid"/>
    <w:basedOn w:val="TableNormal"/>
    <w:rsid w:val="00DC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gs\Application%20Data\Microsoft\Templates\PUP%20CCMIT%20Lo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PUP CCMIT Logo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Undergraduate Thesis</vt:lpstr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Thesis</dc:title>
  <dc:subject/>
  <dc:creator>Michael B. dela Fuente</dc:creator>
  <cp:keywords/>
  <dc:description/>
  <cp:lastModifiedBy>Anjanette Lasala</cp:lastModifiedBy>
  <cp:revision>2</cp:revision>
  <cp:lastPrinted>2011-02-21T06:16:00Z</cp:lastPrinted>
  <dcterms:created xsi:type="dcterms:W3CDTF">2016-02-26T14:16:00Z</dcterms:created>
  <dcterms:modified xsi:type="dcterms:W3CDTF">2016-02-26T14:16:00Z</dcterms:modified>
</cp:coreProperties>
</file>