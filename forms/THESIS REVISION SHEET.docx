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983" w:rsidRPr="003E2401" w:rsidRDefault="00870983" w:rsidP="00870983">
      <w:pPr>
        <w:jc w:val="center"/>
        <w:rPr>
          <w:rFonts w:asciiTheme="minorHAnsi" w:hAnsiTheme="minorHAnsi" w:cstheme="minorHAnsi"/>
          <w:b/>
          <w:sz w:val="22"/>
          <w:szCs w:val="22"/>
          <w:lang w:val="en-PH"/>
        </w:rPr>
      </w:pPr>
      <w:r w:rsidRPr="003E2401">
        <w:rPr>
          <w:rFonts w:asciiTheme="minorHAnsi" w:hAnsiTheme="minorHAnsi" w:cstheme="minorHAnsi"/>
          <w:b/>
          <w:sz w:val="22"/>
          <w:szCs w:val="22"/>
          <w:lang w:val="en-PH"/>
        </w:rPr>
        <w:t xml:space="preserve">THESIS REVISION </w:t>
      </w:r>
      <w:bookmarkStart w:id="0" w:name="_GoBack"/>
      <w:bookmarkEnd w:id="0"/>
      <w:r w:rsidRPr="003E2401">
        <w:rPr>
          <w:rFonts w:asciiTheme="minorHAnsi" w:hAnsiTheme="minorHAnsi" w:cstheme="minorHAnsi"/>
          <w:b/>
          <w:sz w:val="22"/>
          <w:szCs w:val="22"/>
          <w:lang w:val="en-PH"/>
        </w:rPr>
        <w:t>SHEET</w:t>
      </w:r>
    </w:p>
    <w:p w:rsidR="00870983" w:rsidRPr="003E2401" w:rsidRDefault="00870983" w:rsidP="00870983">
      <w:pPr>
        <w:jc w:val="center"/>
        <w:rPr>
          <w:rFonts w:asciiTheme="minorHAnsi" w:hAnsiTheme="minorHAnsi" w:cstheme="minorHAnsi"/>
          <w:sz w:val="22"/>
          <w:szCs w:val="22"/>
          <w:lang w:val="en-PH"/>
        </w:rPr>
      </w:pPr>
    </w:p>
    <w:p w:rsidR="00870983" w:rsidRPr="003E2401" w:rsidRDefault="00870983" w:rsidP="00870983">
      <w:pPr>
        <w:jc w:val="both"/>
        <w:rPr>
          <w:rFonts w:asciiTheme="minorHAnsi" w:hAnsiTheme="minorHAnsi" w:cstheme="minorHAnsi"/>
          <w:sz w:val="22"/>
          <w:szCs w:val="22"/>
          <w:lang w:val="en-PH"/>
        </w:rPr>
      </w:pPr>
    </w:p>
    <w:p w:rsidR="00870983" w:rsidRDefault="00870983" w:rsidP="00870983">
      <w:pPr>
        <w:rPr>
          <w:rFonts w:asciiTheme="minorHAnsi" w:hAnsiTheme="minorHAnsi" w:cstheme="minorHAnsi"/>
          <w:sz w:val="22"/>
          <w:szCs w:val="22"/>
          <w:lang w:val="fil-PH"/>
        </w:rPr>
      </w:pPr>
      <w:r w:rsidRPr="003E2401">
        <w:rPr>
          <w:rFonts w:asciiTheme="minorHAnsi" w:hAnsiTheme="minorHAnsi" w:cstheme="minorHAnsi"/>
          <w:sz w:val="22"/>
          <w:szCs w:val="22"/>
          <w:lang w:val="fil-PH"/>
        </w:rPr>
        <w:t>Paper Title: ___________________________________________________________________________</w:t>
      </w:r>
    </w:p>
    <w:p w:rsidR="00870983" w:rsidRDefault="00870983" w:rsidP="00870983">
      <w:pPr>
        <w:jc w:val="both"/>
        <w:rPr>
          <w:rFonts w:asciiTheme="minorHAnsi" w:hAnsiTheme="minorHAnsi" w:cstheme="minorHAnsi"/>
          <w:sz w:val="22"/>
          <w:szCs w:val="22"/>
          <w:lang w:val="fil-PH"/>
        </w:rPr>
      </w:pPr>
    </w:p>
    <w:p w:rsidR="00870983" w:rsidRPr="003E2401" w:rsidRDefault="00870983" w:rsidP="00870983">
      <w:pPr>
        <w:jc w:val="both"/>
        <w:rPr>
          <w:rFonts w:asciiTheme="minorHAnsi" w:hAnsiTheme="minorHAnsi" w:cstheme="minorHAnsi"/>
          <w:b/>
          <w:sz w:val="22"/>
          <w:szCs w:val="22"/>
          <w:lang w:val="fil-PH"/>
        </w:rPr>
      </w:pPr>
      <w:r w:rsidRPr="003E2401">
        <w:rPr>
          <w:rFonts w:asciiTheme="minorHAnsi" w:hAnsiTheme="minorHAnsi" w:cstheme="minorHAnsi"/>
          <w:b/>
          <w:sz w:val="22"/>
          <w:szCs w:val="22"/>
          <w:lang w:val="fil-PH"/>
        </w:rPr>
        <w:t>IMPORTANT:  Photocopy this Thesis Revision Sheet and immediately return the original copy to your Thesis Defense Panel Chair.  Revisions must be completed and submitted to your Panel no later than __________________________.  Revisions that are not submitted on time, incomplete, or not completed to the satisfaction of your Thesis Defense Panel may merit a Final Grade of 5.00 for the subject.</w:t>
      </w:r>
    </w:p>
    <w:p w:rsidR="00870983" w:rsidRDefault="00870983" w:rsidP="00870983">
      <w:pPr>
        <w:jc w:val="both"/>
        <w:rPr>
          <w:rFonts w:asciiTheme="minorHAnsi" w:hAnsiTheme="minorHAnsi" w:cstheme="minorHAnsi"/>
          <w:sz w:val="22"/>
          <w:szCs w:val="22"/>
          <w:lang w:val="fil-PH"/>
        </w:rPr>
      </w:pPr>
    </w:p>
    <w:p w:rsidR="00870983" w:rsidRPr="003E2401" w:rsidRDefault="00870983" w:rsidP="00870983">
      <w:pPr>
        <w:jc w:val="center"/>
        <w:rPr>
          <w:rFonts w:asciiTheme="minorHAnsi" w:hAnsiTheme="minorHAnsi" w:cstheme="minorHAnsi"/>
          <w:b/>
          <w:szCs w:val="22"/>
          <w:u w:val="single"/>
          <w:lang w:val="en-PH"/>
        </w:rPr>
      </w:pPr>
      <w:r w:rsidRPr="003E2401">
        <w:rPr>
          <w:rFonts w:asciiTheme="minorHAnsi" w:hAnsiTheme="minorHAnsi" w:cstheme="minorHAnsi"/>
          <w:b/>
          <w:szCs w:val="22"/>
          <w:u w:val="single"/>
          <w:lang w:val="fil-PH"/>
        </w:rPr>
        <w:t>REVISIONS</w:t>
      </w:r>
    </w:p>
    <w:p w:rsidR="00B31784" w:rsidRDefault="00B31784" w:rsidP="00B31784"/>
    <w:p w:rsidR="00B31784" w:rsidRPr="00B31784" w:rsidRDefault="00B31784" w:rsidP="00B31784"/>
    <w:p w:rsidR="00B31784" w:rsidRPr="00B31784" w:rsidRDefault="00B31784" w:rsidP="00B31784"/>
    <w:p w:rsidR="00B31784" w:rsidRPr="00B31784" w:rsidRDefault="00B31784" w:rsidP="00B31784"/>
    <w:p w:rsidR="00B31784" w:rsidRPr="00B31784" w:rsidRDefault="00B31784" w:rsidP="00B31784"/>
    <w:p w:rsidR="00B31784" w:rsidRPr="00B31784" w:rsidRDefault="00B31784" w:rsidP="00B31784"/>
    <w:p w:rsidR="00B31784" w:rsidRPr="00B31784" w:rsidRDefault="00B31784" w:rsidP="00B31784"/>
    <w:p w:rsidR="00B31784" w:rsidRPr="00B31784" w:rsidRDefault="00B31784" w:rsidP="00B31784"/>
    <w:p w:rsidR="00B31784" w:rsidRDefault="00B31784" w:rsidP="00B31784"/>
    <w:p w:rsidR="008E60B4" w:rsidRPr="00B31784" w:rsidRDefault="008E60B4" w:rsidP="00B31784">
      <w:pPr>
        <w:jc w:val="center"/>
      </w:pPr>
    </w:p>
    <w:sectPr w:rsidR="008E60B4" w:rsidRPr="00B31784" w:rsidSect="00870983">
      <w:headerReference w:type="default" r:id="rId7"/>
      <w:footerReference w:type="default" r:id="rId8"/>
      <w:pgSz w:w="12240" w:h="18720" w:code="120"/>
      <w:pgMar w:top="2592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BA5" w:rsidRDefault="00891BA5" w:rsidP="000177C1">
      <w:r>
        <w:separator/>
      </w:r>
    </w:p>
  </w:endnote>
  <w:endnote w:type="continuationSeparator" w:id="0">
    <w:p w:rsidR="00891BA5" w:rsidRDefault="00891BA5" w:rsidP="00017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3650"/>
      <w:gridCol w:w="1762"/>
      <w:gridCol w:w="1513"/>
      <w:gridCol w:w="2651"/>
    </w:tblGrid>
    <w:tr w:rsidR="00EB60BB" w:rsidRPr="00EB60BB" w:rsidTr="00B31784">
      <w:tc>
        <w:tcPr>
          <w:tcW w:w="1906" w:type="pct"/>
          <w:shd w:val="clear" w:color="auto" w:fill="auto"/>
        </w:tcPr>
        <w:p w:rsidR="00EB60BB" w:rsidRPr="00EB60BB" w:rsidRDefault="00EB60BB" w:rsidP="00B31784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Segoe UI" w:hAnsi="Segoe UI" w:cs="Segoe UI"/>
              <w:sz w:val="16"/>
            </w:rPr>
          </w:pPr>
          <w:r w:rsidRPr="00EB60BB">
            <w:rPr>
              <w:rFonts w:ascii="Segoe UI" w:hAnsi="Segoe UI" w:cs="Segoe UI"/>
              <w:b/>
              <w:sz w:val="16"/>
            </w:rPr>
            <w:t xml:space="preserve">Trunk </w:t>
          </w:r>
          <w:r w:rsidRPr="00EB60BB">
            <w:rPr>
              <w:rFonts w:ascii="Segoe UI" w:hAnsi="Segoe UI" w:cs="Segoe UI"/>
              <w:sz w:val="16"/>
            </w:rPr>
            <w:t>716-7832 to 45 loc. 272 or 264</w:t>
          </w:r>
        </w:p>
      </w:tc>
      <w:tc>
        <w:tcPr>
          <w:tcW w:w="920" w:type="pct"/>
          <w:shd w:val="clear" w:color="auto" w:fill="auto"/>
        </w:tcPr>
        <w:p w:rsidR="00EB60BB" w:rsidRPr="00EB60BB" w:rsidRDefault="00EB60BB" w:rsidP="00B31784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Segoe UI" w:hAnsi="Segoe UI" w:cs="Segoe UI"/>
              <w:sz w:val="16"/>
            </w:rPr>
          </w:pPr>
          <w:r w:rsidRPr="00EB60BB">
            <w:rPr>
              <w:rFonts w:ascii="Segoe UI" w:hAnsi="Segoe UI" w:cs="Segoe UI"/>
              <w:b/>
              <w:sz w:val="16"/>
            </w:rPr>
            <w:t xml:space="preserve">Direct </w:t>
          </w:r>
          <w:r w:rsidRPr="00EB60BB">
            <w:rPr>
              <w:rFonts w:ascii="Segoe UI" w:hAnsi="Segoe UI" w:cs="Segoe UI"/>
              <w:sz w:val="16"/>
            </w:rPr>
            <w:t>716-4032</w:t>
          </w:r>
        </w:p>
      </w:tc>
      <w:tc>
        <w:tcPr>
          <w:tcW w:w="790" w:type="pct"/>
          <w:shd w:val="clear" w:color="auto" w:fill="auto"/>
        </w:tcPr>
        <w:p w:rsidR="00EB60BB" w:rsidRPr="00EB60BB" w:rsidRDefault="00EB60BB" w:rsidP="00B31784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Segoe UI" w:hAnsi="Segoe UI" w:cs="Segoe UI"/>
              <w:sz w:val="16"/>
            </w:rPr>
          </w:pPr>
          <w:r w:rsidRPr="00EB60BB">
            <w:rPr>
              <w:rFonts w:ascii="Segoe UI" w:hAnsi="Segoe UI" w:cs="Segoe UI"/>
              <w:b/>
              <w:sz w:val="16"/>
            </w:rPr>
            <w:t xml:space="preserve">Fax </w:t>
          </w:r>
          <w:r w:rsidRPr="00EB60BB">
            <w:rPr>
              <w:rFonts w:ascii="Segoe UI" w:hAnsi="Segoe UI" w:cs="Segoe UI"/>
              <w:sz w:val="16"/>
            </w:rPr>
            <w:t>716-4032</w:t>
          </w:r>
        </w:p>
      </w:tc>
      <w:tc>
        <w:tcPr>
          <w:tcW w:w="1384" w:type="pct"/>
          <w:shd w:val="clear" w:color="auto" w:fill="auto"/>
        </w:tcPr>
        <w:p w:rsidR="00EB60BB" w:rsidRPr="00EB60BB" w:rsidRDefault="00EB60BB" w:rsidP="00B31784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Segoe UI" w:hAnsi="Segoe UI" w:cs="Segoe UI"/>
              <w:sz w:val="16"/>
            </w:rPr>
          </w:pPr>
          <w:r w:rsidRPr="00EB60BB">
            <w:rPr>
              <w:rFonts w:ascii="Segoe UI" w:hAnsi="Segoe UI" w:cs="Segoe UI"/>
              <w:b/>
              <w:sz w:val="16"/>
            </w:rPr>
            <w:t xml:space="preserve">Email </w:t>
          </w:r>
          <w:r w:rsidRPr="00EB60BB">
            <w:rPr>
              <w:rFonts w:ascii="Consolas" w:hAnsi="Consolas" w:cs="Consolas"/>
              <w:sz w:val="16"/>
            </w:rPr>
            <w:t>ccmit@pup.edu.ph</w:t>
          </w:r>
        </w:p>
      </w:tc>
    </w:tr>
  </w:tbl>
  <w:p w:rsidR="00FB57C1" w:rsidRPr="00EB60BB" w:rsidRDefault="00FB57C1" w:rsidP="00EB60BB">
    <w:pPr>
      <w:pStyle w:val="Footer"/>
      <w:tabs>
        <w:tab w:val="clear" w:pos="4680"/>
        <w:tab w:val="clear" w:pos="9360"/>
      </w:tabs>
      <w:rPr>
        <w:rFonts w:ascii="Segoe UI" w:hAnsi="Segoe UI" w:cs="Segoe UI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BA5" w:rsidRDefault="00891BA5" w:rsidP="000177C1">
      <w:r>
        <w:separator/>
      </w:r>
    </w:p>
  </w:footnote>
  <w:footnote w:type="continuationSeparator" w:id="0">
    <w:p w:rsidR="00891BA5" w:rsidRDefault="00891BA5" w:rsidP="000177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7C1" w:rsidRDefault="00B31784" w:rsidP="00D82057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407B939" wp14:editId="6759A96E">
              <wp:simplePos x="0" y="0"/>
              <wp:positionH relativeFrom="column">
                <wp:posOffset>-235585</wp:posOffset>
              </wp:positionH>
              <wp:positionV relativeFrom="paragraph">
                <wp:posOffset>-113665</wp:posOffset>
              </wp:positionV>
              <wp:extent cx="1305560" cy="1297305"/>
              <wp:effectExtent l="38100" t="0" r="8890" b="0"/>
              <wp:wrapThrough wrapText="bothSides">
                <wp:wrapPolygon edited="0">
                  <wp:start x="11661" y="0"/>
                  <wp:lineTo x="-315" y="0"/>
                  <wp:lineTo x="-630" y="5075"/>
                  <wp:lineTo x="-630" y="14907"/>
                  <wp:lineTo x="315" y="19348"/>
                  <wp:lineTo x="5043" y="20934"/>
                  <wp:lineTo x="7564" y="21251"/>
                  <wp:lineTo x="13868" y="21251"/>
                  <wp:lineTo x="16704" y="20300"/>
                  <wp:lineTo x="21117" y="15542"/>
                  <wp:lineTo x="21117" y="15225"/>
                  <wp:lineTo x="21432" y="10467"/>
                  <wp:lineTo x="21432" y="10150"/>
                  <wp:lineTo x="20802" y="5392"/>
                  <wp:lineTo x="21117" y="4758"/>
                  <wp:lineTo x="15759" y="952"/>
                  <wp:lineTo x="13553" y="0"/>
                  <wp:lineTo x="11661" y="0"/>
                </wp:wrapPolygon>
              </wp:wrapThrough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05560" cy="1297305"/>
                        <a:chOff x="0" y="0"/>
                        <a:chExt cx="1828800" cy="1828800"/>
                      </a:xfrm>
                    </wpg:grpSpPr>
                    <pic:pic xmlns:pic="http://schemas.openxmlformats.org/drawingml/2006/picture">
                      <pic:nvPicPr>
                        <pic:cNvPr id="5" name="Picture 5" descr="C:\Windows\Hidden Secret Portal\NUK-OTOMET\AsCII_Docs\Logos\[PUP Logo - 2'']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" y="114300"/>
                          <a:ext cx="1061884" cy="1061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  <pic:pic xmlns:pic="http://schemas.openxmlformats.org/drawingml/2006/picture">
                      <pic:nvPicPr>
                        <pic:cNvPr id="6" name="Picture 6" descr="C:\Windows\Hidden Secret Portal\NUK-OTOMET\AsCII_Docs\Logos\[CCMIT Logo - 2'']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1071" y="431800"/>
                          <a:ext cx="1061884" cy="1061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  <wps:wsp>
                      <wps:cNvPr id="8" name="Donut 8"/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donut">
                          <a:avLst>
                            <a:gd name="adj" fmla="val 1609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32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72000">
                              <a:schemeClr val="accent1">
                                <a:tint val="23500"/>
                                <a:satMod val="160000"/>
                                <a:alpha val="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" o:spid="_x0000_s1026" style="position:absolute;margin-left:-18.55pt;margin-top:-8.95pt;width:102.8pt;height:102.15pt;z-index:-251658240" coordsize="18288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top:1143;width:10619;height:106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/2BvCAAAA2gAAAA8AAABkcnMvZG93bnJldi54bWxEj0+LwjAUxO/CfofwFvYimiooUo2yCgvK&#10;evAfeH00z7bYvJQktd1vvxEEj8PM/IZZrDpTiQc5X1pWMBomIIgzq0vOFVzOP4MZCB+QNVaWScEf&#10;eVgtP3oLTLVt+UiPU8hFhLBPUUERQp1K6bOCDPqhrYmjd7POYIjS5VI7bCPcVHKcJFNpsOS4UGBN&#10;m4Ky+6kxCnLj1tffpt/114fNbYe7dtTsW6W+PrvvOYhAXXiHX+2tVjCB55V4A+Ty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f9gbwgAAANoAAAAPAAAAAAAAAAAAAAAAAJ8C&#10;AABkcnMvZG93bnJldi54bWxQSwUGAAAAAAQABAD3AAAAjgMAAAAA&#10;">
                <v:imagedata r:id="rId3" o:title="[PUP Logo - 2'']"/>
                <v:shadow on="t" color="black" opacity="26214f" origin="-.5,-.5" offset=".74836mm,.74836mm"/>
                <v:path arrowok="t"/>
              </v:shape>
              <v:shape id="Picture 6" o:spid="_x0000_s1028" type="#_x0000_t75" style="position:absolute;left:6210;top:4318;width:10619;height:106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Mkm7EAAAA2gAAAA8AAABkcnMvZG93bnJldi54bWxEj09rwkAUxO+C32F5hd50U4tBoqsUsbRF&#10;MWh78PjIvvyh2bchu2r007uC4HGYmd8ws0VnanGi1lWWFbwNIxDEmdUVFwr+fj8HExDOI2usLZOC&#10;CzlYzPu9GSbannlHp70vRICwS1BB6X2TSOmykgy6oW2Ig5fb1qAPsi2kbvEc4KaWoyiKpcGKw0KJ&#10;DS1Lyv73R6NgvM7fV8efdOviGifXQ5ry5itX6vWl+5iC8NT5Z/jR/tYKYrhfCTdAz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NMkm7EAAAA2gAAAA8AAAAAAAAAAAAAAAAA&#10;nwIAAGRycy9kb3ducmV2LnhtbFBLBQYAAAAABAAEAPcAAACQAwAAAAA=&#10;">
                <v:imagedata r:id="rId4" o:title="[CCMIT Logo - 2'']"/>
                <v:shadow on="t" color="black" opacity="26214f" origin="-.5,-.5" offset=".74836mm,.74836mm"/>
                <v:path arrowok="t"/>
              </v:shape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8" o:spid="_x0000_s1029" type="#_x0000_t23" style="position:absolute;width:18288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d/V8AA&#10;AADaAAAADwAAAGRycy9kb3ducmV2LnhtbERPPWvDMBDdA/0P4grdEjkZGuNGCU0h0NF10+LxsK6y&#10;qXVyLcWx/eujoZDx8b53h9G2YqDeN44VrFcJCOLK6YaNgvPnaZmC8AFZY+uYFEzk4bB/WOww0+7K&#10;HzQUwYgYwj5DBXUIXSalr2qy6FeuI47cj+sthgh7I3WP1xhuW7lJkmdpseHYUGNHbzVVv8XFKgh5&#10;up2NuQxfppzK4jj/5d8GlXp6HF9fQAQaw138737XCuLWeCXeALm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d/V8AAAADaAAAADwAAAAAAAAAAAAAAAACYAgAAZHJzL2Rvd25y&#10;ZXYueG1sUEsFBgAAAAAEAAQA9QAAAIUDAAAAAA==&#10;" adj="348" fillcolor="#8aabd3 [2132]" stroked="f" strokeweight="2pt">
                <v:fill opacity="0" color2="#d6e2f0 [756]" rotate="t" angle="225" colors="0 #9ab5e4;20972f #c2d1ed;47186f #e1e8f5" focus="100%" type="gradient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C5C630" wp14:editId="3F51087D">
              <wp:simplePos x="0" y="0"/>
              <wp:positionH relativeFrom="column">
                <wp:posOffset>1185545</wp:posOffset>
              </wp:positionH>
              <wp:positionV relativeFrom="paragraph">
                <wp:posOffset>824393</wp:posOffset>
              </wp:positionV>
              <wp:extent cx="5627370" cy="17780"/>
              <wp:effectExtent l="38100" t="38100" r="49530" b="9652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7370" cy="17780"/>
                      </a:xfrm>
                      <a:prstGeom prst="rect">
                        <a:avLst/>
                      </a:prstGeom>
                      <a:solidFill>
                        <a:schemeClr val="accent1">
                          <a:tint val="66000"/>
                          <a:satMod val="160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93.35pt;margin-top:64.9pt;width:443.1pt;height: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" fillcolor="#8aabd3 [2132]" stroked="f" strokeweight="2pt">
              <v:shadow on="t" color="black" opacity="26214f" origin="-.5,-.5" offset=".74836mm,.74836mm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BF7037" wp14:editId="2540A86D">
              <wp:simplePos x="0" y="0"/>
              <wp:positionH relativeFrom="column">
                <wp:posOffset>1082040</wp:posOffset>
              </wp:positionH>
              <wp:positionV relativeFrom="paragraph">
                <wp:posOffset>29845</wp:posOffset>
              </wp:positionV>
              <wp:extent cx="5212080" cy="1403985"/>
              <wp:effectExtent l="0" t="0" r="0" b="3810"/>
              <wp:wrapThrough wrapText="bothSides">
                <wp:wrapPolygon edited="0">
                  <wp:start x="237" y="0"/>
                  <wp:lineTo x="237" y="21246"/>
                  <wp:lineTo x="21316" y="21246"/>
                  <wp:lineTo x="21316" y="0"/>
                  <wp:lineTo x="237" y="0"/>
                </wp:wrapPolygon>
              </wp:wrapThrough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208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2057" w:rsidRPr="00EB60BB" w:rsidRDefault="00D82057" w:rsidP="00D8205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Segoe UI" w:hAnsi="Segoe UI" w:cs="Segoe UI"/>
                              <w:i/>
                              <w:szCs w:val="2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EB60BB">
                            <w:rPr>
                              <w:rFonts w:ascii="Segoe UI" w:hAnsi="Segoe UI" w:cs="Segoe UI"/>
                              <w:i/>
                              <w:szCs w:val="2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Polytechnic University of the Philippines</w:t>
                          </w:r>
                        </w:p>
                        <w:p w:rsidR="00D82057" w:rsidRPr="00D82057" w:rsidRDefault="00D82057" w:rsidP="00D8205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Segoe UI" w:hAnsi="Segoe UI" w:cs="Segoe UI"/>
                              <w:i/>
                              <w:smallCaps/>
                              <w:spacing w:val="40"/>
                              <w:sz w:val="30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D82057">
                            <w:rPr>
                              <w:rFonts w:ascii="Segoe UI" w:hAnsi="Segoe UI" w:cs="Segoe UI"/>
                              <w:i/>
                              <w:smallCaps/>
                              <w:spacing w:val="40"/>
                              <w:sz w:val="30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College </w:t>
                          </w:r>
                          <w:r w:rsidR="00B31784">
                            <w:rPr>
                              <w:rFonts w:ascii="Segoe UI" w:hAnsi="Segoe UI" w:cs="Segoe UI"/>
                              <w:i/>
                              <w:smallCaps/>
                              <w:spacing w:val="40"/>
                              <w:sz w:val="30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o</w:t>
                          </w:r>
                          <w:r w:rsidRPr="00D82057">
                            <w:rPr>
                              <w:rFonts w:ascii="Segoe UI" w:hAnsi="Segoe UI" w:cs="Segoe UI"/>
                              <w:i/>
                              <w:smallCaps/>
                              <w:spacing w:val="40"/>
                              <w:sz w:val="30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f Computer and Information Sciences</w:t>
                          </w:r>
                        </w:p>
                        <w:p w:rsidR="00D82057" w:rsidRPr="00D82057" w:rsidRDefault="00D82057" w:rsidP="00D82057">
                          <w:pPr>
                            <w:rPr>
                              <w:rFonts w:ascii="Segoe UI" w:hAnsi="Segoe UI" w:cs="Segoe UI"/>
                              <w:sz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D82057">
                            <w:rPr>
                              <w:rFonts w:ascii="Segoe UI" w:hAnsi="Segoe UI" w:cs="Segoe UI"/>
                              <w:sz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N207 2/F North Wing, PUP Main Bldg., </w:t>
                          </w:r>
                          <w:proofErr w:type="spellStart"/>
                          <w:r w:rsidRPr="00D82057">
                            <w:rPr>
                              <w:rFonts w:ascii="Segoe UI" w:hAnsi="Segoe UI" w:cs="Segoe UI"/>
                              <w:sz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Anonas</w:t>
                          </w:r>
                          <w:proofErr w:type="spellEnd"/>
                          <w:r w:rsidRPr="00D82057">
                            <w:rPr>
                              <w:rFonts w:ascii="Segoe UI" w:hAnsi="Segoe UI" w:cs="Segoe UI"/>
                              <w:sz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St., Sta. Mesa, Manila 1016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5.2pt;margin-top:2.35pt;width:410.4pt;height:110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" filled="f" stroked="f">
              <v:textbox style="mso-fit-shape-to-text:t">
                <w:txbxContent>
                  <w:p w:rsidR="00D82057" w:rsidRPr="00EB60BB" w:rsidRDefault="00D82057" w:rsidP="00D8205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rFonts w:ascii="Segoe UI" w:hAnsi="Segoe UI" w:cs="Segoe UI"/>
                        <w:i/>
                        <w:szCs w:val="2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EB60BB">
                      <w:rPr>
                        <w:rFonts w:ascii="Segoe UI" w:hAnsi="Segoe UI" w:cs="Segoe UI"/>
                        <w:i/>
                        <w:szCs w:val="2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Polytechnic University of the Philippines</w:t>
                    </w:r>
                  </w:p>
                  <w:p w:rsidR="00D82057" w:rsidRPr="00D82057" w:rsidRDefault="00D82057" w:rsidP="00D8205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rFonts w:ascii="Segoe UI" w:hAnsi="Segoe UI" w:cs="Segoe UI"/>
                        <w:i/>
                        <w:smallCaps/>
                        <w:spacing w:val="40"/>
                        <w:sz w:val="30"/>
                        <w:szCs w:val="36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D82057">
                      <w:rPr>
                        <w:rFonts w:ascii="Segoe UI" w:hAnsi="Segoe UI" w:cs="Segoe UI"/>
                        <w:i/>
                        <w:smallCaps/>
                        <w:spacing w:val="40"/>
                        <w:sz w:val="30"/>
                        <w:szCs w:val="36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College </w:t>
                    </w:r>
                    <w:r w:rsidR="00B31784">
                      <w:rPr>
                        <w:rFonts w:ascii="Segoe UI" w:hAnsi="Segoe UI" w:cs="Segoe UI"/>
                        <w:i/>
                        <w:smallCaps/>
                        <w:spacing w:val="40"/>
                        <w:sz w:val="30"/>
                        <w:szCs w:val="36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o</w:t>
                    </w:r>
                    <w:r w:rsidRPr="00D82057">
                      <w:rPr>
                        <w:rFonts w:ascii="Segoe UI" w:hAnsi="Segoe UI" w:cs="Segoe UI"/>
                        <w:i/>
                        <w:smallCaps/>
                        <w:spacing w:val="40"/>
                        <w:sz w:val="30"/>
                        <w:szCs w:val="36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f Computer and Information Sciences</w:t>
                    </w:r>
                  </w:p>
                  <w:p w:rsidR="00D82057" w:rsidRPr="00D82057" w:rsidRDefault="00D82057" w:rsidP="00D82057">
                    <w:pPr>
                      <w:rPr>
                        <w:rFonts w:ascii="Segoe UI" w:hAnsi="Segoe UI" w:cs="Segoe UI"/>
                        <w:sz w:val="1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D82057">
                      <w:rPr>
                        <w:rFonts w:ascii="Segoe UI" w:hAnsi="Segoe UI" w:cs="Segoe UI"/>
                        <w:sz w:val="1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N207 2/F North Wing, PUP Main Bldg., </w:t>
                    </w:r>
                    <w:proofErr w:type="spellStart"/>
                    <w:r w:rsidRPr="00D82057">
                      <w:rPr>
                        <w:rFonts w:ascii="Segoe UI" w:hAnsi="Segoe UI" w:cs="Segoe UI"/>
                        <w:sz w:val="1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Anonas</w:t>
                    </w:r>
                    <w:proofErr w:type="spellEnd"/>
                    <w:r w:rsidRPr="00D82057">
                      <w:rPr>
                        <w:rFonts w:ascii="Segoe UI" w:hAnsi="Segoe UI" w:cs="Segoe UI"/>
                        <w:sz w:val="1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St., Sta. Mesa, Manila 1016</w:t>
                    </w:r>
                  </w:p>
                </w:txbxContent>
              </v:textbox>
              <w10:wrap type="through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983"/>
    <w:rsid w:val="000177C1"/>
    <w:rsid w:val="00237F17"/>
    <w:rsid w:val="002E4952"/>
    <w:rsid w:val="003A21DE"/>
    <w:rsid w:val="003E734A"/>
    <w:rsid w:val="004036F5"/>
    <w:rsid w:val="00485455"/>
    <w:rsid w:val="004F2F71"/>
    <w:rsid w:val="005C3A81"/>
    <w:rsid w:val="00775BFD"/>
    <w:rsid w:val="0082371A"/>
    <w:rsid w:val="00870983"/>
    <w:rsid w:val="00891BA5"/>
    <w:rsid w:val="008A1866"/>
    <w:rsid w:val="008E60B4"/>
    <w:rsid w:val="009F79AF"/>
    <w:rsid w:val="00A21EBE"/>
    <w:rsid w:val="00A4622E"/>
    <w:rsid w:val="00B31784"/>
    <w:rsid w:val="00C9328E"/>
    <w:rsid w:val="00CE6F59"/>
    <w:rsid w:val="00D82057"/>
    <w:rsid w:val="00E55443"/>
    <w:rsid w:val="00EB60BB"/>
    <w:rsid w:val="00F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9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7C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PH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0177C1"/>
  </w:style>
  <w:style w:type="paragraph" w:styleId="Footer">
    <w:name w:val="footer"/>
    <w:basedOn w:val="Normal"/>
    <w:link w:val="FooterChar"/>
    <w:uiPriority w:val="99"/>
    <w:unhideWhenUsed/>
    <w:rsid w:val="000177C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PH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0177C1"/>
  </w:style>
  <w:style w:type="paragraph" w:styleId="BalloonText">
    <w:name w:val="Balloon Text"/>
    <w:basedOn w:val="Normal"/>
    <w:link w:val="BalloonTextChar"/>
    <w:uiPriority w:val="99"/>
    <w:semiHidden/>
    <w:unhideWhenUsed/>
    <w:rsid w:val="00017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7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7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B57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9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7C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PH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0177C1"/>
  </w:style>
  <w:style w:type="paragraph" w:styleId="Footer">
    <w:name w:val="footer"/>
    <w:basedOn w:val="Normal"/>
    <w:link w:val="FooterChar"/>
    <w:uiPriority w:val="99"/>
    <w:unhideWhenUsed/>
    <w:rsid w:val="000177C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PH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0177C1"/>
  </w:style>
  <w:style w:type="paragraph" w:styleId="BalloonText">
    <w:name w:val="Balloon Text"/>
    <w:basedOn w:val="Normal"/>
    <w:link w:val="BalloonTextChar"/>
    <w:uiPriority w:val="99"/>
    <w:semiHidden/>
    <w:unhideWhenUsed/>
    <w:rsid w:val="00017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7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7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B57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S_CHAIR\AppData\Roaming\Microsoft\Templates\CC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CCIS.dotx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DCS_CHAIR</dc:creator>
  <cp:lastModifiedBy>DCS_CHAIR</cp:lastModifiedBy>
  <cp:revision>1</cp:revision>
  <dcterms:created xsi:type="dcterms:W3CDTF">2013-03-08T09:48:00Z</dcterms:created>
  <dcterms:modified xsi:type="dcterms:W3CDTF">2013-03-08T09:49:00Z</dcterms:modified>
</cp:coreProperties>
</file>